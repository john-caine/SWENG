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01" w:rsidRDefault="000109D9" w:rsidP="00067CB3">
      <w:pPr>
        <w:pStyle w:val="Title"/>
      </w:pPr>
      <w:r>
        <w:t>Meeting 19</w:t>
      </w:r>
      <w:r w:rsidR="00067CB3">
        <w:t xml:space="preserve"> Agenda</w:t>
      </w:r>
    </w:p>
    <w:p w:rsidR="000109D9" w:rsidRDefault="000109D9" w:rsidP="0051737E">
      <w:pPr>
        <w:pStyle w:val="Heading2"/>
        <w:numPr>
          <w:ilvl w:val="0"/>
          <w:numId w:val="1"/>
        </w:numPr>
      </w:pPr>
      <w:r>
        <w:t>Progress on actions from meeting 18</w:t>
      </w:r>
    </w:p>
    <w:p w:rsidR="0051737E" w:rsidRDefault="000109D9" w:rsidP="0051737E">
      <w:pPr>
        <w:pStyle w:val="Heading2"/>
        <w:numPr>
          <w:ilvl w:val="0"/>
          <w:numId w:val="1"/>
        </w:numPr>
      </w:pPr>
      <w:r>
        <w:t>Software Team’s Report on progress made on Image module</w:t>
      </w:r>
    </w:p>
    <w:p w:rsidR="000109D9" w:rsidRDefault="000109D9" w:rsidP="000109D9">
      <w:pPr>
        <w:pStyle w:val="Heading2"/>
        <w:numPr>
          <w:ilvl w:val="0"/>
          <w:numId w:val="1"/>
        </w:numPr>
      </w:pPr>
      <w:r>
        <w:t>Discuss progress made in Sprint 3</w:t>
      </w:r>
    </w:p>
    <w:p w:rsidR="000109D9" w:rsidRDefault="000109D9" w:rsidP="000109D9">
      <w:pPr>
        <w:pStyle w:val="Heading2"/>
        <w:numPr>
          <w:ilvl w:val="0"/>
          <w:numId w:val="1"/>
        </w:numPr>
      </w:pPr>
      <w:r>
        <w:t>Discuss Financial Report 2</w:t>
      </w:r>
    </w:p>
    <w:p w:rsidR="000109D9" w:rsidRDefault="000109D9" w:rsidP="000109D9">
      <w:pPr>
        <w:pStyle w:val="Heading2"/>
        <w:numPr>
          <w:ilvl w:val="0"/>
          <w:numId w:val="1"/>
        </w:numPr>
      </w:pPr>
      <w:r>
        <w:t>Discuss the First Iteration</w:t>
      </w:r>
    </w:p>
    <w:p w:rsidR="000109D9" w:rsidRPr="000109D9" w:rsidRDefault="000109D9" w:rsidP="000109D9">
      <w:pPr>
        <w:pStyle w:val="Heading2"/>
        <w:numPr>
          <w:ilvl w:val="0"/>
          <w:numId w:val="1"/>
        </w:numPr>
      </w:pPr>
      <w:bookmarkStart w:id="0" w:name="_GoBack"/>
      <w:bookmarkEnd w:id="0"/>
      <w:r>
        <w:t>Supervisor’s Comments</w:t>
      </w:r>
    </w:p>
    <w:p w:rsidR="0051737E" w:rsidRPr="0051737E" w:rsidRDefault="0051737E" w:rsidP="0051737E"/>
    <w:p w:rsidR="0051737E" w:rsidRDefault="0051737E" w:rsidP="0051737E"/>
    <w:p w:rsidR="0051737E" w:rsidRPr="0051737E" w:rsidRDefault="0051737E" w:rsidP="0051737E"/>
    <w:sectPr w:rsidR="0051737E" w:rsidRPr="0051737E" w:rsidSect="009C14A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A09" w:rsidRDefault="000F5A09" w:rsidP="00067CB3">
      <w:r>
        <w:separator/>
      </w:r>
    </w:p>
  </w:endnote>
  <w:endnote w:type="continuationSeparator" w:id="0">
    <w:p w:rsidR="000F5A09" w:rsidRDefault="000F5A09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2C75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Default="000109D9">
    <w:pPr>
      <w:pStyle w:val="Footer"/>
    </w:pPr>
    <w:r>
      <w:t>Group 2</w:t>
    </w:r>
    <w:r>
      <w:tab/>
    </w:r>
    <w:r>
      <w:tab/>
      <w:t>06</w:t>
    </w:r>
    <w:r w:rsidR="009F4EA4">
      <w:t>/03/2014 [</w:t>
    </w:r>
    <w:r>
      <w:t>Thursday</w:t>
    </w:r>
    <w:r w:rsidR="009F4EA4"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A09" w:rsidRDefault="000F5A09" w:rsidP="00067CB3">
      <w:r>
        <w:separator/>
      </w:r>
    </w:p>
  </w:footnote>
  <w:footnote w:type="continuationSeparator" w:id="0">
    <w:p w:rsidR="000F5A09" w:rsidRDefault="000F5A09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CB3" w:rsidRDefault="009F4EA4">
    <w:pPr>
      <w:pStyle w:val="Header"/>
    </w:pPr>
    <w:r>
      <w:t>Spoon</w:t>
    </w:r>
    <w:r>
      <w:tab/>
    </w:r>
    <w:r>
      <w:tab/>
      <w:t>v2</w:t>
    </w:r>
    <w:r w:rsidR="00067CB3"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B3"/>
    <w:rsid w:val="000109D9"/>
    <w:rsid w:val="00067CB3"/>
    <w:rsid w:val="000F5A09"/>
    <w:rsid w:val="003369DA"/>
    <w:rsid w:val="00422C75"/>
    <w:rsid w:val="0051737E"/>
    <w:rsid w:val="00557401"/>
    <w:rsid w:val="009C14AC"/>
    <w:rsid w:val="009F4EA4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3765C45C-47AF-48DB-ADBE-DD4D0A1E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B21E96E7.dotm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2014-03-06T12:50:00Z</dcterms:created>
  <dcterms:modified xsi:type="dcterms:W3CDTF">2014-03-06T12:50:00Z</dcterms:modified>
</cp:coreProperties>
</file>