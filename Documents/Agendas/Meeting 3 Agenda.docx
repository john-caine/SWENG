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60" w:rsidRDefault="00905C60">
      <w:r>
        <w:t>Meeting 3: 21.01.2014 (Tuesday) [12-1 pm]</w:t>
      </w:r>
    </w:p>
    <w:p w:rsidR="005B3347" w:rsidRDefault="00905C60">
      <w:r>
        <w:t xml:space="preserve">Agenda </w:t>
      </w:r>
    </w:p>
    <w:p w:rsidR="00905C60" w:rsidRDefault="00905C60" w:rsidP="00905C60">
      <w:pPr>
        <w:pStyle w:val="ListParagraph"/>
        <w:numPr>
          <w:ilvl w:val="0"/>
          <w:numId w:val="1"/>
        </w:numPr>
      </w:pPr>
      <w:r>
        <w:t xml:space="preserve">Discuss functional specifications: 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Discuss what everyone interpreted from the lecture and what SP talked about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Decide top level product functionality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Discuss purpose, systems overview, software specs. and definitions</w:t>
      </w:r>
    </w:p>
    <w:p w:rsidR="00905C60" w:rsidRDefault="00905C60" w:rsidP="00905C60">
      <w:pPr>
        <w:pStyle w:val="ListParagraph"/>
        <w:numPr>
          <w:ilvl w:val="1"/>
          <w:numId w:val="1"/>
        </w:numPr>
      </w:pPr>
      <w:r>
        <w:t>Come to a conclusion on the basic specs.</w:t>
      </w:r>
    </w:p>
    <w:p w:rsidR="00905C60" w:rsidRDefault="00905C60" w:rsidP="00905C60">
      <w:pPr>
        <w:pStyle w:val="ListParagraph"/>
        <w:numPr>
          <w:ilvl w:val="0"/>
          <w:numId w:val="1"/>
        </w:numPr>
      </w:pPr>
      <w:r>
        <w:t>Get in touch with supervisor?</w:t>
      </w:r>
    </w:p>
    <w:p w:rsidR="00905C60" w:rsidRDefault="00905C60" w:rsidP="00905C60">
      <w:pPr>
        <w:pStyle w:val="ListParagraph"/>
        <w:numPr>
          <w:ilvl w:val="0"/>
          <w:numId w:val="1"/>
        </w:numPr>
      </w:pPr>
      <w:r>
        <w:t xml:space="preserve"> Organise future meetings</w:t>
      </w:r>
      <w:bookmarkStart w:id="0" w:name="_GoBack"/>
      <w:bookmarkEnd w:id="0"/>
    </w:p>
    <w:sectPr w:rsidR="00905C60" w:rsidSect="00E3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30E6E"/>
    <w:multiLevelType w:val="multilevel"/>
    <w:tmpl w:val="E3EA4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60"/>
    <w:rsid w:val="00031DAA"/>
    <w:rsid w:val="002E0F2A"/>
    <w:rsid w:val="00905C60"/>
    <w:rsid w:val="00DF089E"/>
    <w:rsid w:val="00E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FFD826BB.dotm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Information Directorate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Gangotra</dc:creator>
  <cp:lastModifiedBy>Ankita Gangotra</cp:lastModifiedBy>
  <cp:revision>1</cp:revision>
  <dcterms:created xsi:type="dcterms:W3CDTF">2014-01-20T18:38:00Z</dcterms:created>
  <dcterms:modified xsi:type="dcterms:W3CDTF">2014-01-20T18:47:00Z</dcterms:modified>
</cp:coreProperties>
</file>