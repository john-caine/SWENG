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3622"/>
        <w:gridCol w:w="3116"/>
      </w:tblGrid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6C2671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14/04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3116" w:type="dxa"/>
          </w:tcPr>
          <w:p w:rsidR="00826493" w:rsidRPr="00826493" w:rsidRDefault="006C2671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Worked on GUI for program.</w:t>
            </w:r>
            <w:r w:rsidR="00BD0095">
              <w:rPr>
                <w:rFonts w:ascii="Century Gothic" w:hAnsi="Century Gothic"/>
              </w:rPr>
              <w:t xml:space="preserve"> Made main menu, buttons all work.</w:t>
            </w:r>
          </w:p>
        </w:tc>
      </w:tr>
      <w:tr w:rsidR="00826493" w:rsidRPr="00826493" w:rsidTr="00103A16">
        <w:trPr>
          <w:trHeight w:val="854"/>
        </w:trPr>
        <w:tc>
          <w:tcPr>
            <w:tcW w:w="3648" w:type="dxa"/>
            <w:vMerge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26493" w:rsidRPr="00826493" w:rsidRDefault="00BD0095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Decided to change method of making GUI to implementing css. </w:t>
            </w:r>
          </w:p>
        </w:tc>
      </w:tr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826493" w:rsidP="006C2671">
            <w:pPr>
              <w:rPr>
                <w:rFonts w:ascii="Century Gothic" w:hAnsi="Century Gothic"/>
                <w:sz w:val="28"/>
                <w:szCs w:val="28"/>
              </w:rPr>
            </w:pPr>
            <w:r w:rsidRPr="00103A16">
              <w:rPr>
                <w:rFonts w:ascii="Century Gothic" w:hAnsi="Century Gothic"/>
                <w:color w:val="EB817D"/>
                <w:sz w:val="28"/>
                <w:szCs w:val="28"/>
              </w:rPr>
              <w:t xml:space="preserve">Work Beginning: </w:t>
            </w:r>
            <w:r w:rsidR="006C2671">
              <w:rPr>
                <w:rFonts w:ascii="Century Gothic" w:hAnsi="Century Gothic"/>
                <w:color w:val="EB817D"/>
                <w:sz w:val="28"/>
                <w:szCs w:val="28"/>
              </w:rPr>
              <w:t>21/04</w:t>
            </w:r>
            <w:r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3116" w:type="dxa"/>
          </w:tcPr>
          <w:p w:rsidR="00826493" w:rsidRPr="00826493" w:rsidRDefault="00BD0095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To check how to use css files. </w:t>
            </w:r>
          </w:p>
        </w:tc>
      </w:tr>
      <w:tr w:rsidR="00826493" w:rsidRPr="00826493" w:rsidTr="00103A16">
        <w:trPr>
          <w:trHeight w:val="822"/>
        </w:trPr>
        <w:tc>
          <w:tcPr>
            <w:tcW w:w="3648" w:type="dxa"/>
            <w:vMerge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26493" w:rsidRPr="00826493" w:rsidRDefault="00BD0095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</w:t>
            </w:r>
            <w:bookmarkStart w:id="0" w:name="_GoBack"/>
            <w:bookmarkEnd w:id="0"/>
          </w:p>
        </w:tc>
      </w:tr>
    </w:tbl>
    <w:p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:rsidTr="008D7407">
        <w:tc>
          <w:tcPr>
            <w:tcW w:w="1840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6C2671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Customer satisfaction</w:t>
            </w:r>
          </w:p>
        </w:tc>
        <w:tc>
          <w:tcPr>
            <w:tcW w:w="4681" w:type="dxa"/>
          </w:tcPr>
          <w:p w:rsidR="00CC5EC7" w:rsidRPr="00CC5EC7" w:rsidRDefault="006C2671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User feedback</w:t>
            </w:r>
          </w:p>
        </w:tc>
        <w:tc>
          <w:tcPr>
            <w:tcW w:w="3828" w:type="dxa"/>
          </w:tcPr>
          <w:p w:rsidR="00CC5EC7" w:rsidRPr="00CC5EC7" w:rsidRDefault="006C2671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N/A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6C2671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Market Interest</w:t>
            </w:r>
          </w:p>
        </w:tc>
        <w:tc>
          <w:tcPr>
            <w:tcW w:w="4681" w:type="dxa"/>
          </w:tcPr>
          <w:p w:rsidR="00CC5EC7" w:rsidRPr="00CC5EC7" w:rsidRDefault="006C2671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Surveys</w:t>
            </w:r>
          </w:p>
        </w:tc>
        <w:tc>
          <w:tcPr>
            <w:tcW w:w="3828" w:type="dxa"/>
          </w:tcPr>
          <w:p w:rsidR="00CC5EC7" w:rsidRPr="00CC5EC7" w:rsidRDefault="006C2671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N/A</w:t>
            </w:r>
          </w:p>
        </w:tc>
      </w:tr>
    </w:tbl>
    <w:p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8"/>
      <w:footerReference w:type="default" r:id="rId9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0D02" w:rsidRDefault="00260D02" w:rsidP="00B12582">
      <w:r>
        <w:separator/>
      </w:r>
    </w:p>
  </w:endnote>
  <w:endnote w:type="continuationSeparator" w:id="0">
    <w:p w:rsidR="00260D02" w:rsidRDefault="00260D02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 Gothic">
    <w:altName w:val="Segoe UI"/>
    <w:charset w:val="00"/>
    <w:family w:val="swiss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SWEng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BD0095">
      <w:rPr>
        <w:rStyle w:val="PageNumber"/>
        <w:rFonts w:ascii="Century Gothic" w:hAnsi="Century Gothic"/>
        <w:noProof/>
        <w:sz w:val="21"/>
        <w:szCs w:val="21"/>
      </w:rPr>
      <w:t>1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0D02" w:rsidRDefault="00260D02" w:rsidP="00B12582">
      <w:r>
        <w:separator/>
      </w:r>
    </w:p>
  </w:footnote>
  <w:footnote w:type="continuationSeparator" w:id="0">
    <w:p w:rsidR="00260D02" w:rsidRDefault="00260D02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582"/>
    <w:rsid w:val="00103A16"/>
    <w:rsid w:val="00260D02"/>
    <w:rsid w:val="003112E9"/>
    <w:rsid w:val="004F79F8"/>
    <w:rsid w:val="006C2671"/>
    <w:rsid w:val="007D1406"/>
    <w:rsid w:val="00826493"/>
    <w:rsid w:val="008D7407"/>
    <w:rsid w:val="009C14AC"/>
    <w:rsid w:val="00B12582"/>
    <w:rsid w:val="00BD0095"/>
    <w:rsid w:val="00CC5EC7"/>
    <w:rsid w:val="00F4500B"/>
    <w:rsid w:val="00F9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ProBookMac</cp:lastModifiedBy>
  <cp:revision>4</cp:revision>
  <dcterms:created xsi:type="dcterms:W3CDTF">2014-03-10T18:51:00Z</dcterms:created>
  <dcterms:modified xsi:type="dcterms:W3CDTF">2014-04-29T19:37:00Z</dcterms:modified>
</cp:coreProperties>
</file>