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CD698A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920CF"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5F3BC6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write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tests for video handler</w:t>
            </w:r>
            <w:r w:rsidR="00CD698A">
              <w:rPr>
                <w:rFonts w:ascii="Century Gothic" w:hAnsi="Century Gothic"/>
              </w:rPr>
              <w:t xml:space="preserve">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8920CF" w:rsidP="008920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Weird coding errors; to consult with John.</w:t>
            </w:r>
            <w:bookmarkStart w:id="0" w:name="_GoBack"/>
            <w:bookmarkEnd w:id="0"/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920CF">
              <w:rPr>
                <w:rFonts w:ascii="Century Gothic" w:hAnsi="Century Gothic"/>
                <w:color w:val="EB817D"/>
                <w:sz w:val="28"/>
                <w:szCs w:val="28"/>
              </w:rPr>
              <w:t>14/04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8920CF" w:rsidP="008920CF">
            <w:pPr>
              <w:tabs>
                <w:tab w:val="center" w:pos="1431"/>
              </w:tabs>
              <w:ind w:left="1431" w:hanging="143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make GUI skeleton </w:t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CD698A" w:rsidRDefault="006D7F57" w:rsidP="00786EE9">
            <w:pPr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43" w:rsidRDefault="00EF7343" w:rsidP="00B12582">
      <w:r>
        <w:separator/>
      </w:r>
    </w:p>
  </w:endnote>
  <w:endnote w:type="continuationSeparator" w:id="0">
    <w:p w:rsidR="00EF7343" w:rsidRDefault="00EF7343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Malgun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920CF">
      <w:rPr>
        <w:rStyle w:val="PageNumber"/>
        <w:rFonts w:ascii="Century Gothic" w:hAnsi="Century Gothic"/>
        <w:noProof/>
        <w:sz w:val="21"/>
        <w:szCs w:val="21"/>
      </w:rPr>
      <w:t>1</w: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43" w:rsidRDefault="00EF7343" w:rsidP="00B12582">
      <w:r>
        <w:separator/>
      </w:r>
    </w:p>
  </w:footnote>
  <w:footnote w:type="continuationSeparator" w:id="0">
    <w:p w:rsidR="00EF7343" w:rsidRDefault="00EF7343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2582"/>
    <w:rsid w:val="00103A16"/>
    <w:rsid w:val="004A1688"/>
    <w:rsid w:val="004F79F8"/>
    <w:rsid w:val="005F3BC6"/>
    <w:rsid w:val="0067095E"/>
    <w:rsid w:val="006D7F57"/>
    <w:rsid w:val="007371D6"/>
    <w:rsid w:val="00786EE9"/>
    <w:rsid w:val="007F4747"/>
    <w:rsid w:val="00826493"/>
    <w:rsid w:val="008920CF"/>
    <w:rsid w:val="00893144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CD698A"/>
    <w:rsid w:val="00D64DF9"/>
    <w:rsid w:val="00D96A69"/>
    <w:rsid w:val="00E02E17"/>
    <w:rsid w:val="00E87775"/>
    <w:rsid w:val="00E9461C"/>
    <w:rsid w:val="00EF7343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64A0B4D7.dotm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Zayyad Tagwai</cp:lastModifiedBy>
  <cp:revision>2</cp:revision>
  <dcterms:created xsi:type="dcterms:W3CDTF">2014-04-15T12:42:00Z</dcterms:created>
  <dcterms:modified xsi:type="dcterms:W3CDTF">2014-04-15T12:42:00Z</dcterms:modified>
</cp:coreProperties>
</file>