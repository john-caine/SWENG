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C4" w:rsidRDefault="00A81BAB" w:rsidP="00A81BAB">
      <w:pPr>
        <w:jc w:val="center"/>
      </w:pPr>
      <w:r>
        <w:t>Software Meeting Minutes 17/02/14</w:t>
      </w:r>
    </w:p>
    <w:p w:rsidR="00A81BAB" w:rsidRDefault="00A81BAB" w:rsidP="00A81BAB">
      <w:pPr>
        <w:pStyle w:val="ListParagraph"/>
        <w:numPr>
          <w:ilvl w:val="0"/>
          <w:numId w:val="1"/>
        </w:numPr>
      </w:pPr>
      <w:r>
        <w:t>Reviewed code submitted to the GIT, assigned work tickets to JIRA</w:t>
      </w:r>
      <w:bookmarkStart w:id="0" w:name="_GoBack"/>
      <w:bookmarkEnd w:id="0"/>
    </w:p>
    <w:p w:rsidR="00A81BAB" w:rsidRDefault="00A81BAB" w:rsidP="00A81BAB">
      <w:pPr>
        <w:pStyle w:val="ListParagraph"/>
        <w:numPr>
          <w:ilvl w:val="0"/>
          <w:numId w:val="1"/>
        </w:numPr>
      </w:pPr>
      <w:r>
        <w:t>Planned sprint evaluation meeting for 21/02/14 and submitted the agenda</w:t>
      </w:r>
    </w:p>
    <w:p w:rsidR="00A81BAB" w:rsidRDefault="00A81BAB" w:rsidP="00A81BAB">
      <w:pPr>
        <w:pStyle w:val="ListParagraph"/>
      </w:pPr>
    </w:p>
    <w:sectPr w:rsidR="00A8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178EC"/>
    <w:multiLevelType w:val="hybridMultilevel"/>
    <w:tmpl w:val="0DB88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AB"/>
    <w:rsid w:val="00492FC4"/>
    <w:rsid w:val="00A8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E7CA8732.dotm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>Information Directorate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Thorpe</dc:creator>
  <cp:lastModifiedBy>Stephen Thorpe</cp:lastModifiedBy>
  <cp:revision>1</cp:revision>
  <dcterms:created xsi:type="dcterms:W3CDTF">2014-02-28T14:43:00Z</dcterms:created>
  <dcterms:modified xsi:type="dcterms:W3CDTF">2014-02-28T14:47:00Z</dcterms:modified>
</cp:coreProperties>
</file>