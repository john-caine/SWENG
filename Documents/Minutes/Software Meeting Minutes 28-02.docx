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C4" w:rsidRDefault="0052013D" w:rsidP="0052013D">
      <w:pPr>
        <w:jc w:val="center"/>
      </w:pPr>
      <w:r>
        <w:t>Software Meeting 28/02/14</w:t>
      </w:r>
      <w:bookmarkStart w:id="0" w:name="_GoBack"/>
      <w:bookmarkEnd w:id="0"/>
    </w:p>
    <w:p w:rsidR="0052013D" w:rsidRDefault="0052013D" w:rsidP="0052013D">
      <w:pPr>
        <w:pStyle w:val="ListParagraph"/>
        <w:numPr>
          <w:ilvl w:val="0"/>
          <w:numId w:val="1"/>
        </w:numPr>
      </w:pPr>
      <w:r>
        <w:t xml:space="preserve">Discussed changes to test procedure. Visual and System out tests satisfactory for current sprint as </w:t>
      </w:r>
      <w:proofErr w:type="spellStart"/>
      <w:r>
        <w:t>JUnit</w:t>
      </w:r>
      <w:proofErr w:type="spellEnd"/>
      <w:r>
        <w:t xml:space="preserve"> is currently not working while using JFX methods. </w:t>
      </w:r>
      <w:proofErr w:type="spellStart"/>
      <w:r>
        <w:t>JUnit</w:t>
      </w:r>
      <w:proofErr w:type="spellEnd"/>
      <w:r>
        <w:t xml:space="preserve"> functionality for JFX to be implemented before the next sprint.</w:t>
      </w:r>
    </w:p>
    <w:p w:rsidR="0052013D" w:rsidRDefault="0052013D" w:rsidP="0052013D">
      <w:pPr>
        <w:pStyle w:val="ListParagraph"/>
        <w:numPr>
          <w:ilvl w:val="0"/>
          <w:numId w:val="1"/>
        </w:numPr>
      </w:pPr>
      <w:r>
        <w:t>Reviewed newly submitted code for quality</w:t>
      </w:r>
    </w:p>
    <w:p w:rsidR="0052013D" w:rsidRDefault="0052013D" w:rsidP="0052013D">
      <w:pPr>
        <w:pStyle w:val="ListParagraph"/>
        <w:numPr>
          <w:ilvl w:val="0"/>
          <w:numId w:val="1"/>
        </w:numPr>
      </w:pPr>
      <w:r>
        <w:t xml:space="preserve">Assessed the image module for PWS </w:t>
      </w:r>
      <w:r>
        <w:t>compatibility</w:t>
      </w:r>
      <w:r>
        <w:t>, only orientation and layer need adding.</w:t>
      </w:r>
    </w:p>
    <w:p w:rsidR="0052013D" w:rsidRDefault="0052013D" w:rsidP="0052013D">
      <w:pPr>
        <w:pStyle w:val="ListParagraph"/>
        <w:numPr>
          <w:ilvl w:val="0"/>
          <w:numId w:val="1"/>
        </w:numPr>
      </w:pPr>
      <w:r>
        <w:t xml:space="preserve">Reviewed the XML reader for PWS </w:t>
      </w:r>
      <w:r>
        <w:t>compatibility</w:t>
      </w:r>
      <w:r>
        <w:t>. Development manager to create sample XML that fully implements PWS.</w:t>
      </w:r>
    </w:p>
    <w:p w:rsidR="0052013D" w:rsidRDefault="0052013D" w:rsidP="0052013D">
      <w:pPr>
        <w:pStyle w:val="ListParagraph"/>
        <w:numPr>
          <w:ilvl w:val="0"/>
          <w:numId w:val="1"/>
        </w:numPr>
      </w:pPr>
      <w:r>
        <w:t>Sketched out the class implementation (sketch included in the design section of the GIT)</w:t>
      </w:r>
    </w:p>
    <w:sectPr w:rsidR="0052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9404A"/>
    <w:multiLevelType w:val="hybridMultilevel"/>
    <w:tmpl w:val="4956F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13D"/>
    <w:rsid w:val="00492FC4"/>
    <w:rsid w:val="0052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E7CA8732.dotm</Template>
  <TotalTime>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Thorpe</dc:creator>
  <cp:lastModifiedBy>Stephen Thorpe</cp:lastModifiedBy>
  <cp:revision>1</cp:revision>
  <dcterms:created xsi:type="dcterms:W3CDTF">2014-02-28T14:48:00Z</dcterms:created>
  <dcterms:modified xsi:type="dcterms:W3CDTF">2014-02-28T14:54:00Z</dcterms:modified>
</cp:coreProperties>
</file>