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4F" w:rsidRDefault="004C15AE" w:rsidP="004C15AE">
      <w:pPr>
        <w:pStyle w:val="Title"/>
        <w:jc w:val="center"/>
      </w:pPr>
      <w:r>
        <w:t>Notes for Team 2 Module Contracts</w:t>
      </w:r>
    </w:p>
    <w:p w:rsidR="004C15AE" w:rsidRPr="004C15AE" w:rsidRDefault="004C15AE" w:rsidP="004C15AE">
      <w:pPr>
        <w:pStyle w:val="ListParagraph"/>
        <w:numPr>
          <w:ilvl w:val="0"/>
          <w:numId w:val="1"/>
        </w:numPr>
        <w:rPr>
          <w:sz w:val="24"/>
        </w:rPr>
      </w:pPr>
      <w:r w:rsidRPr="004C15AE">
        <w:rPr>
          <w:sz w:val="24"/>
        </w:rPr>
        <w:t xml:space="preserve">Specification written to basic PWS standards with some additional features. Anything in document would be guaranteed, with possibility for negotiating additional features, or maybe bonus features free if we need them for our implementation (don’t want to over specify at this stage as might not be able to meet them later – incurring financial penalties). </w:t>
      </w:r>
    </w:p>
    <w:p w:rsidR="004C15AE" w:rsidRPr="004C15AE" w:rsidRDefault="004C15AE" w:rsidP="004C15AE">
      <w:pPr>
        <w:pStyle w:val="ListParagraph"/>
        <w:numPr>
          <w:ilvl w:val="0"/>
          <w:numId w:val="1"/>
        </w:numPr>
        <w:rPr>
          <w:sz w:val="24"/>
        </w:rPr>
      </w:pPr>
      <w:r w:rsidRPr="004C15AE">
        <w:rPr>
          <w:sz w:val="24"/>
        </w:rPr>
        <w:t xml:space="preserve">Will be delivered no later than a specified date (may be earlier, or previews will hopefully be provided </w:t>
      </w:r>
      <w:proofErr w:type="spellStart"/>
      <w:r w:rsidRPr="004C15AE">
        <w:rPr>
          <w:sz w:val="24"/>
        </w:rPr>
        <w:t>eg</w:t>
      </w:r>
      <w:proofErr w:type="spellEnd"/>
      <w:r w:rsidRPr="004C15AE">
        <w:rPr>
          <w:sz w:val="24"/>
        </w:rPr>
        <w:t xml:space="preserve"> an initial version, followed by a second with full functionality, followed by a final containing bug fixes).</w:t>
      </w:r>
    </w:p>
    <w:p w:rsidR="004C15AE" w:rsidRPr="004C15AE" w:rsidRDefault="004C15AE" w:rsidP="004C15AE">
      <w:pPr>
        <w:pStyle w:val="ListParagraph"/>
        <w:numPr>
          <w:ilvl w:val="0"/>
          <w:numId w:val="1"/>
        </w:numPr>
        <w:rPr>
          <w:sz w:val="24"/>
        </w:rPr>
      </w:pPr>
      <w:r w:rsidRPr="004C15AE">
        <w:rPr>
          <w:sz w:val="24"/>
        </w:rPr>
        <w:t xml:space="preserve">Code maintenance </w:t>
      </w:r>
      <w:r w:rsidRPr="004C15AE">
        <w:rPr>
          <w:b/>
          <w:sz w:val="24"/>
          <w:u w:val="single"/>
        </w:rPr>
        <w:t>will</w:t>
      </w:r>
      <w:r w:rsidRPr="004C15AE">
        <w:rPr>
          <w:sz w:val="24"/>
        </w:rPr>
        <w:t xml:space="preserve"> be provided (any bug fixes will be delivered, with the ability for other teams to report bugs to us if desired).</w:t>
      </w:r>
    </w:p>
    <w:p w:rsidR="004C15AE" w:rsidRPr="004C15AE" w:rsidRDefault="004C15AE" w:rsidP="004C15AE">
      <w:pPr>
        <w:pStyle w:val="ListParagraph"/>
        <w:numPr>
          <w:ilvl w:val="0"/>
          <w:numId w:val="1"/>
        </w:numPr>
        <w:rPr>
          <w:sz w:val="24"/>
        </w:rPr>
      </w:pPr>
      <w:r w:rsidRPr="004C15AE">
        <w:rPr>
          <w:sz w:val="24"/>
        </w:rPr>
        <w:t xml:space="preserve">Module integration/support </w:t>
      </w:r>
      <w:r w:rsidRPr="004C15AE">
        <w:rPr>
          <w:b/>
          <w:sz w:val="24"/>
          <w:u w:val="single"/>
        </w:rPr>
        <w:t>will not</w:t>
      </w:r>
      <w:r w:rsidRPr="004C15AE">
        <w:rPr>
          <w:sz w:val="24"/>
        </w:rPr>
        <w:t xml:space="preserve"> be provided (software team don’t have time to fix integration problems for other teams. A very high premium should be charged for this as </w:t>
      </w:r>
      <w:proofErr w:type="gramStart"/>
      <w:r w:rsidRPr="004C15AE">
        <w:rPr>
          <w:sz w:val="24"/>
        </w:rPr>
        <w:t>will would</w:t>
      </w:r>
      <w:proofErr w:type="gramEnd"/>
      <w:r w:rsidRPr="004C15AE">
        <w:rPr>
          <w:sz w:val="24"/>
        </w:rPr>
        <w:t xml:space="preserve"> be very costly).</w:t>
      </w:r>
    </w:p>
    <w:p w:rsidR="004C15AE" w:rsidRPr="004C15AE" w:rsidRDefault="004C15AE" w:rsidP="004C15AE">
      <w:pPr>
        <w:pStyle w:val="ListParagraph"/>
        <w:numPr>
          <w:ilvl w:val="0"/>
          <w:numId w:val="1"/>
        </w:numPr>
        <w:rPr>
          <w:sz w:val="24"/>
        </w:rPr>
      </w:pPr>
      <w:r w:rsidRPr="004C15AE">
        <w:rPr>
          <w:sz w:val="24"/>
        </w:rPr>
        <w:t>All source code fully tested as the team uses TDD (Test Driven Development).</w:t>
      </w:r>
    </w:p>
    <w:p w:rsidR="004C15AE" w:rsidRDefault="004C15AE" w:rsidP="004C15AE">
      <w:pPr>
        <w:pStyle w:val="ListParagraph"/>
        <w:numPr>
          <w:ilvl w:val="0"/>
          <w:numId w:val="1"/>
        </w:numPr>
        <w:rPr>
          <w:sz w:val="24"/>
        </w:rPr>
      </w:pPr>
      <w:r w:rsidRPr="004C15AE">
        <w:rPr>
          <w:sz w:val="24"/>
        </w:rPr>
        <w:t>All source code to a very high standard as the team has a coding standards document and thorough review process in place.</w:t>
      </w:r>
    </w:p>
    <w:p w:rsidR="00244EE7" w:rsidRPr="004C15AE" w:rsidRDefault="00244EE7" w:rsidP="004C15AE">
      <w:pPr>
        <w:pStyle w:val="ListParagraph"/>
        <w:numPr>
          <w:ilvl w:val="0"/>
          <w:numId w:val="1"/>
        </w:numPr>
        <w:rPr>
          <w:sz w:val="24"/>
        </w:rPr>
      </w:pPr>
      <w:r>
        <w:rPr>
          <w:sz w:val="24"/>
        </w:rPr>
        <w:t xml:space="preserve">The team works efficiently together, taking full advantage of external resources such as JIRA and </w:t>
      </w:r>
      <w:proofErr w:type="spellStart"/>
      <w:r>
        <w:rPr>
          <w:sz w:val="24"/>
        </w:rPr>
        <w:t>GitHub</w:t>
      </w:r>
      <w:proofErr w:type="spellEnd"/>
      <w:r>
        <w:rPr>
          <w:sz w:val="24"/>
        </w:rPr>
        <w:t xml:space="preserve"> to maximise its efficiency. </w:t>
      </w:r>
      <w:bookmarkStart w:id="0" w:name="_GoBack"/>
      <w:bookmarkEnd w:id="0"/>
    </w:p>
    <w:sectPr w:rsidR="00244EE7" w:rsidRPr="004C1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77567"/>
    <w:multiLevelType w:val="hybridMultilevel"/>
    <w:tmpl w:val="8C760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AE"/>
    <w:rsid w:val="001C774F"/>
    <w:rsid w:val="00244EE7"/>
    <w:rsid w:val="004C1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5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5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1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5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5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EAA03E67.dotm</Template>
  <TotalTime>12</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Caine</dc:creator>
  <cp:lastModifiedBy>Jonathan Caine</cp:lastModifiedBy>
  <cp:revision>1</cp:revision>
  <dcterms:created xsi:type="dcterms:W3CDTF">2014-02-19T18:19:00Z</dcterms:created>
  <dcterms:modified xsi:type="dcterms:W3CDTF">2014-02-19T18:31:00Z</dcterms:modified>
</cp:coreProperties>
</file>