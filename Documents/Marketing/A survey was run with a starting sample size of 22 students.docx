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5A" w:rsidRDefault="000D775A">
      <w:r>
        <w:t>A survey was run with a starting sample size of 22 students. The questions are as follows:</w:t>
      </w:r>
    </w:p>
    <w:p w:rsidR="000D775A" w:rsidRDefault="000D775A" w:rsidP="00DE61B6">
      <w:r>
        <w:rPr>
          <w:i/>
        </w:rPr>
        <w:t xml:space="preserve">“1. </w:t>
      </w:r>
      <w:r w:rsidRPr="000D775A">
        <w:rPr>
          <w:i/>
        </w:rPr>
        <w:t>How interested are you in eating healthier?</w:t>
      </w:r>
      <w:r>
        <w:rPr>
          <w:i/>
        </w:rPr>
        <w:t xml:space="preserve">” </w:t>
      </w:r>
      <w:r>
        <w:t xml:space="preserve"> </w:t>
      </w:r>
    </w:p>
    <w:p w:rsidR="000D775A" w:rsidRDefault="000D775A" w:rsidP="000D775A">
      <w:r>
        <w:t xml:space="preserve">Participants were asked to give their answers using a scale of 1 to 5, 1 being ‘not interested’ and 5 being ‘very interested.’ </w:t>
      </w:r>
    </w:p>
    <w:p w:rsidR="000D775A" w:rsidRDefault="000D775A" w:rsidP="000D775A">
      <w:r>
        <w:t xml:space="preserve">The results were split into 1 as a ‘NO’ and 2 through 5 as a ‘YES.’ By this, the results were overwhelmingly tipped towards ‘YES’ with </w:t>
      </w:r>
      <w:r w:rsidR="00484ABF">
        <w:t xml:space="preserve">100% of the </w:t>
      </w:r>
      <w:r>
        <w:t>participants choosing between 2 and 5.</w:t>
      </w:r>
    </w:p>
    <w:p w:rsidR="00484ABF" w:rsidRDefault="00484ABF" w:rsidP="000D775A">
      <w:r>
        <w:t>“</w:t>
      </w:r>
      <w:r w:rsidRPr="00484ABF">
        <w:rPr>
          <w:i/>
        </w:rPr>
        <w:t>2. How interested are you in eating on a budget?</w:t>
      </w:r>
      <w:r>
        <w:t>”</w:t>
      </w:r>
    </w:p>
    <w:p w:rsidR="00DE61B6" w:rsidRDefault="00484ABF" w:rsidP="000D775A">
      <w:r>
        <w:t>Using the same scale, participants were asked to give their answers. Again, the answers were split into 1 as a ‘NO’ and 2 through 5 as a ‘YES.’ All the participants selected answer from 2 to 5.</w:t>
      </w:r>
    </w:p>
    <w:p w:rsidR="00DE61B6" w:rsidRDefault="00DE61B6" w:rsidP="000D775A">
      <w:r>
        <w:t xml:space="preserve">“3. </w:t>
      </w:r>
      <w:r w:rsidRPr="00DE61B6">
        <w:rPr>
          <w:i/>
        </w:rPr>
        <w:t>Would you prefer an interactive student cookbook software over a regular cookbook or web resource?</w:t>
      </w:r>
      <w:r>
        <w:t>”</w:t>
      </w:r>
    </w:p>
    <w:p w:rsidR="00484ABF" w:rsidRDefault="00484ABF" w:rsidP="000D775A">
      <w:r>
        <w:t xml:space="preserve"> </w:t>
      </w:r>
      <w:r w:rsidR="00E20FF1">
        <w:t>17</w:t>
      </w:r>
      <w:r w:rsidR="00E20FF1">
        <w:rPr>
          <w:b/>
          <w:bCs/>
          <w:lang w:val="en"/>
        </w:rPr>
        <w:t xml:space="preserve"> </w:t>
      </w:r>
      <w:r w:rsidR="00E20FF1">
        <w:t xml:space="preserve">out of the 22 </w:t>
      </w:r>
      <w:r w:rsidR="00E20FF1" w:rsidRPr="00E20FF1">
        <w:t>(</w:t>
      </w:r>
      <w:r w:rsidR="00E20FF1" w:rsidRPr="00E20FF1">
        <w:rPr>
          <w:bCs/>
          <w:lang w:val="en"/>
        </w:rPr>
        <w:t>~ 77%)</w:t>
      </w:r>
      <w:r w:rsidR="00E20FF1">
        <w:t xml:space="preserve"> participants stated that they would prefer the software over a cookbook or web resource. </w:t>
      </w:r>
    </w:p>
    <w:p w:rsidR="00E20FF1" w:rsidRDefault="00E20FF1" w:rsidP="000D775A">
      <w:r w:rsidRPr="00E20FF1">
        <w:rPr>
          <w:i/>
        </w:rPr>
        <w:t>“4. What would you consider as most important in an interactive student cookbook?”</w:t>
      </w:r>
      <w:r>
        <w:rPr>
          <w:i/>
        </w:rPr>
        <w:t xml:space="preserve"> </w:t>
      </w:r>
    </w:p>
    <w:p w:rsidR="00E20FF1" w:rsidRDefault="00E20FF1" w:rsidP="000D775A">
      <w:r>
        <w:t>The options given were: Text, pictures, video and sound. Using the same scale</w:t>
      </w:r>
      <w:r w:rsidR="00CA048F">
        <w:t xml:space="preserve"> (1 to 5), t</w:t>
      </w:r>
      <w:r>
        <w:t xml:space="preserve">he results were gotten by adding up the number values of each. </w:t>
      </w:r>
      <w:r w:rsidR="00CA048F">
        <w:t xml:space="preserve">The </w:t>
      </w:r>
      <w:r w:rsidR="00E86B88">
        <w:t>results for each were</w:t>
      </w:r>
      <w:r w:rsidR="00CA048F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832"/>
      </w:tblGrid>
      <w:tr w:rsidR="00CA048F" w:rsidTr="00CA048F">
        <w:trPr>
          <w:jc w:val="center"/>
        </w:trPr>
        <w:tc>
          <w:tcPr>
            <w:tcW w:w="976" w:type="dxa"/>
          </w:tcPr>
          <w:p w:rsidR="00CA048F" w:rsidRPr="00CA048F" w:rsidRDefault="00CA048F" w:rsidP="000D775A">
            <w:pPr>
              <w:rPr>
                <w:b/>
              </w:rPr>
            </w:pPr>
            <w:r w:rsidRPr="00CA048F">
              <w:rPr>
                <w:b/>
              </w:rPr>
              <w:t>Field</w:t>
            </w:r>
          </w:p>
        </w:tc>
        <w:tc>
          <w:tcPr>
            <w:tcW w:w="832" w:type="dxa"/>
          </w:tcPr>
          <w:p w:rsidR="00CA048F" w:rsidRPr="00CA048F" w:rsidRDefault="00CA048F" w:rsidP="000D775A">
            <w:pPr>
              <w:rPr>
                <w:b/>
              </w:rPr>
            </w:pPr>
            <w:r w:rsidRPr="00CA048F">
              <w:rPr>
                <w:b/>
              </w:rPr>
              <w:t>Value</w:t>
            </w:r>
          </w:p>
        </w:tc>
      </w:tr>
      <w:tr w:rsidR="00CA048F" w:rsidTr="00CA048F">
        <w:trPr>
          <w:jc w:val="center"/>
        </w:trPr>
        <w:tc>
          <w:tcPr>
            <w:tcW w:w="976" w:type="dxa"/>
          </w:tcPr>
          <w:p w:rsidR="00CA048F" w:rsidRDefault="00CA048F" w:rsidP="000D775A">
            <w:r>
              <w:t>Text</w:t>
            </w:r>
          </w:p>
        </w:tc>
        <w:tc>
          <w:tcPr>
            <w:tcW w:w="832" w:type="dxa"/>
          </w:tcPr>
          <w:p w:rsidR="00CA048F" w:rsidRDefault="00CA048F" w:rsidP="000D775A">
            <w:r>
              <w:t>91</w:t>
            </w:r>
          </w:p>
        </w:tc>
      </w:tr>
      <w:tr w:rsidR="00CA048F" w:rsidTr="00CA048F">
        <w:trPr>
          <w:jc w:val="center"/>
        </w:trPr>
        <w:tc>
          <w:tcPr>
            <w:tcW w:w="976" w:type="dxa"/>
          </w:tcPr>
          <w:p w:rsidR="00CA048F" w:rsidRDefault="00CA048F" w:rsidP="000D775A">
            <w:r>
              <w:t>Picture</w:t>
            </w:r>
          </w:p>
        </w:tc>
        <w:tc>
          <w:tcPr>
            <w:tcW w:w="832" w:type="dxa"/>
          </w:tcPr>
          <w:p w:rsidR="00CA048F" w:rsidRDefault="00CA048F" w:rsidP="000D775A">
            <w:r>
              <w:t>74</w:t>
            </w:r>
          </w:p>
        </w:tc>
      </w:tr>
      <w:tr w:rsidR="00CA048F" w:rsidTr="00CA048F">
        <w:trPr>
          <w:jc w:val="center"/>
        </w:trPr>
        <w:tc>
          <w:tcPr>
            <w:tcW w:w="976" w:type="dxa"/>
          </w:tcPr>
          <w:p w:rsidR="00CA048F" w:rsidRDefault="00CA048F" w:rsidP="000D775A">
            <w:r>
              <w:t>Videos</w:t>
            </w:r>
          </w:p>
        </w:tc>
        <w:tc>
          <w:tcPr>
            <w:tcW w:w="832" w:type="dxa"/>
          </w:tcPr>
          <w:p w:rsidR="00CA048F" w:rsidRDefault="00CA048F" w:rsidP="000D775A">
            <w:r>
              <w:t>81</w:t>
            </w:r>
          </w:p>
        </w:tc>
      </w:tr>
      <w:tr w:rsidR="00CA048F" w:rsidTr="00CA048F">
        <w:trPr>
          <w:jc w:val="center"/>
        </w:trPr>
        <w:tc>
          <w:tcPr>
            <w:tcW w:w="976" w:type="dxa"/>
          </w:tcPr>
          <w:p w:rsidR="00CA048F" w:rsidRDefault="00CA048F" w:rsidP="000D775A">
            <w:r>
              <w:t>Sounds</w:t>
            </w:r>
          </w:p>
        </w:tc>
        <w:tc>
          <w:tcPr>
            <w:tcW w:w="832" w:type="dxa"/>
          </w:tcPr>
          <w:p w:rsidR="00CA048F" w:rsidRDefault="00CA048F" w:rsidP="000D775A">
            <w:r>
              <w:t>49</w:t>
            </w:r>
          </w:p>
        </w:tc>
      </w:tr>
    </w:tbl>
    <w:p w:rsidR="00CA048F" w:rsidRDefault="00CA048F" w:rsidP="000D775A"/>
    <w:p w:rsidR="00CA048F" w:rsidRDefault="00CA048F" w:rsidP="000D775A">
      <w:pPr>
        <w:rPr>
          <w:i/>
        </w:rPr>
      </w:pPr>
      <w:r w:rsidRPr="00CA048F">
        <w:rPr>
          <w:i/>
        </w:rPr>
        <w:t>“5. What kind of features would you be interested in seeing in an interactive cookbook?”</w:t>
      </w:r>
    </w:p>
    <w:p w:rsidR="00C3603B" w:rsidRDefault="00C3603B" w:rsidP="000D775A">
      <w:pPr>
        <w:rPr>
          <w:i/>
        </w:rPr>
      </w:pPr>
      <w:r>
        <w:rPr>
          <w:i/>
        </w:rPr>
        <w:t>“6. Is there any kind of food type/group you would be interested in seeing in an interactive cookbook?”</w:t>
      </w:r>
    </w:p>
    <w:p w:rsidR="00CA048F" w:rsidRDefault="00CA048F" w:rsidP="000D775A">
      <w:r>
        <w:t>Here, the participants were to give whatever feature they expected to see in the cookbook software. The feedback has been divided into content, food type and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4840"/>
      </w:tblGrid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  <w:r w:rsidRPr="00C3603B">
              <w:rPr>
                <w:b/>
                <w:bCs/>
              </w:rPr>
              <w:t>Category</w:t>
            </w:r>
          </w:p>
        </w:tc>
        <w:tc>
          <w:tcPr>
            <w:tcW w:w="4840" w:type="dxa"/>
            <w:noWrap/>
            <w:hideMark/>
          </w:tcPr>
          <w:p w:rsidR="00C3603B" w:rsidRPr="00C3603B" w:rsidRDefault="00C3603B"/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  <w:r w:rsidRPr="00C3603B">
              <w:rPr>
                <w:b/>
                <w:bCs/>
              </w:rPr>
              <w:t>Content</w:t>
            </w: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Recipes from different chefs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Fast/easy to cook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 xml:space="preserve">Alternative ingredients 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Videos for techniques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Easy to read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Nutritional values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Varieties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/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  <w:r w:rsidRPr="00C3603B">
              <w:rPr>
                <w:b/>
                <w:bCs/>
              </w:rPr>
              <w:lastRenderedPageBreak/>
              <w:t>Food</w:t>
            </w: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 xml:space="preserve">Authentic </w:t>
            </w:r>
            <w:r w:rsidR="008048CA" w:rsidRPr="00C3603B">
              <w:t>Asian</w:t>
            </w:r>
            <w:r w:rsidRPr="00C3603B">
              <w:t xml:space="preserve"> food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Indonesian food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Soups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Vegetarian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Pasta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Carbs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Proteins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Mexican food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Protein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Pizza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Rice dishes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Stews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 xml:space="preserve">Casseroles 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Meats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Appetisers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Mains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Deserts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/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  <w:r w:rsidRPr="00C3603B">
              <w:rPr>
                <w:b/>
                <w:bCs/>
              </w:rPr>
              <w:t>Function</w:t>
            </w: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Search ingredients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Search names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Filter by cost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Filter by preparation time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Filter by calories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Filter by ingredients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Filter by price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Link to supplies shop (electronic or otherwise)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Adjustable portions/serving sizes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Timer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Good UI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Interactive pace of video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Calculate recipe cost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Compare recipes side by side</w:t>
            </w:r>
          </w:p>
        </w:tc>
      </w:tr>
      <w:tr w:rsidR="00C3603B" w:rsidRPr="00C3603B" w:rsidTr="00C3603B">
        <w:trPr>
          <w:trHeight w:val="300"/>
          <w:jc w:val="center"/>
        </w:trPr>
        <w:tc>
          <w:tcPr>
            <w:tcW w:w="940" w:type="dxa"/>
            <w:noWrap/>
            <w:hideMark/>
          </w:tcPr>
          <w:p w:rsidR="00C3603B" w:rsidRPr="00C3603B" w:rsidRDefault="00C3603B">
            <w:pPr>
              <w:rPr>
                <w:b/>
                <w:bCs/>
              </w:rPr>
            </w:pPr>
          </w:p>
        </w:tc>
        <w:tc>
          <w:tcPr>
            <w:tcW w:w="4840" w:type="dxa"/>
            <w:noWrap/>
            <w:hideMark/>
          </w:tcPr>
          <w:p w:rsidR="00C3603B" w:rsidRPr="00C3603B" w:rsidRDefault="00C3603B">
            <w:r w:rsidRPr="00C3603B">
              <w:t>Search for recipes by ingredients available to user</w:t>
            </w:r>
          </w:p>
        </w:tc>
      </w:tr>
    </w:tbl>
    <w:p w:rsidR="00CA048F" w:rsidRDefault="00CA048F" w:rsidP="000D775A">
      <w:r>
        <w:t xml:space="preserve"> </w:t>
      </w:r>
    </w:p>
    <w:p w:rsidR="0099456E" w:rsidRDefault="0099456E" w:rsidP="000D775A">
      <w:pPr>
        <w:rPr>
          <w:i/>
        </w:rPr>
      </w:pPr>
      <w:r w:rsidRPr="0099456E">
        <w:rPr>
          <w:i/>
        </w:rPr>
        <w:t>“7. In a cookbook, what classification is most important to you?”</w:t>
      </w:r>
    </w:p>
    <w:p w:rsidR="0099456E" w:rsidRDefault="009C7D67" w:rsidP="000D775A">
      <w:r>
        <w:t>Same method as was used question 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832"/>
      </w:tblGrid>
      <w:tr w:rsidR="009C7D67" w:rsidTr="009C7D67">
        <w:trPr>
          <w:jc w:val="center"/>
        </w:trPr>
        <w:tc>
          <w:tcPr>
            <w:tcW w:w="2078" w:type="dxa"/>
          </w:tcPr>
          <w:p w:rsidR="009C7D67" w:rsidRPr="009C7D67" w:rsidRDefault="009C7D67" w:rsidP="000D775A">
            <w:pPr>
              <w:rPr>
                <w:b/>
              </w:rPr>
            </w:pPr>
            <w:r w:rsidRPr="009C7D67">
              <w:rPr>
                <w:b/>
              </w:rPr>
              <w:t>Field</w:t>
            </w:r>
          </w:p>
        </w:tc>
        <w:tc>
          <w:tcPr>
            <w:tcW w:w="832" w:type="dxa"/>
          </w:tcPr>
          <w:p w:rsidR="009C7D67" w:rsidRPr="009C7D67" w:rsidRDefault="009C7D67" w:rsidP="000D775A">
            <w:pPr>
              <w:rPr>
                <w:b/>
              </w:rPr>
            </w:pPr>
            <w:r w:rsidRPr="009C7D67">
              <w:rPr>
                <w:b/>
              </w:rPr>
              <w:t>Value</w:t>
            </w:r>
          </w:p>
        </w:tc>
      </w:tr>
      <w:tr w:rsidR="009C7D67" w:rsidTr="009C7D67">
        <w:trPr>
          <w:jc w:val="center"/>
        </w:trPr>
        <w:tc>
          <w:tcPr>
            <w:tcW w:w="2078" w:type="dxa"/>
          </w:tcPr>
          <w:p w:rsidR="009C7D67" w:rsidRDefault="009C7D67" w:rsidP="000D775A">
            <w:r>
              <w:t>Preparation time</w:t>
            </w:r>
          </w:p>
        </w:tc>
        <w:tc>
          <w:tcPr>
            <w:tcW w:w="832" w:type="dxa"/>
          </w:tcPr>
          <w:p w:rsidR="009C7D67" w:rsidRDefault="009C7D67" w:rsidP="000D775A">
            <w:r>
              <w:t>81</w:t>
            </w:r>
          </w:p>
        </w:tc>
      </w:tr>
      <w:tr w:rsidR="009C7D67" w:rsidTr="009C7D67">
        <w:trPr>
          <w:jc w:val="center"/>
        </w:trPr>
        <w:tc>
          <w:tcPr>
            <w:tcW w:w="2078" w:type="dxa"/>
          </w:tcPr>
          <w:p w:rsidR="009C7D67" w:rsidRDefault="009C7D67" w:rsidP="000D775A">
            <w:r>
              <w:t>Budget</w:t>
            </w:r>
          </w:p>
        </w:tc>
        <w:tc>
          <w:tcPr>
            <w:tcW w:w="832" w:type="dxa"/>
          </w:tcPr>
          <w:p w:rsidR="009C7D67" w:rsidRDefault="009C7D67" w:rsidP="000D775A">
            <w:r>
              <w:t>79</w:t>
            </w:r>
          </w:p>
        </w:tc>
      </w:tr>
      <w:tr w:rsidR="009C7D67" w:rsidTr="009C7D67">
        <w:trPr>
          <w:jc w:val="center"/>
        </w:trPr>
        <w:tc>
          <w:tcPr>
            <w:tcW w:w="2078" w:type="dxa"/>
          </w:tcPr>
          <w:p w:rsidR="009C7D67" w:rsidRDefault="009C7D67" w:rsidP="000D775A">
            <w:r>
              <w:t>Ease of preparation</w:t>
            </w:r>
          </w:p>
        </w:tc>
        <w:tc>
          <w:tcPr>
            <w:tcW w:w="832" w:type="dxa"/>
          </w:tcPr>
          <w:p w:rsidR="009C7D67" w:rsidRDefault="009C7D67" w:rsidP="000D775A">
            <w:r>
              <w:t>76</w:t>
            </w:r>
          </w:p>
        </w:tc>
      </w:tr>
    </w:tbl>
    <w:p w:rsidR="009C7D67" w:rsidRDefault="009C7D67" w:rsidP="000D775A"/>
    <w:p w:rsidR="009C7D67" w:rsidRDefault="00E1430F" w:rsidP="000D775A">
      <w:pPr>
        <w:rPr>
          <w:i/>
        </w:rPr>
      </w:pPr>
      <w:r w:rsidRPr="00E1430F">
        <w:rPr>
          <w:i/>
        </w:rPr>
        <w:lastRenderedPageBreak/>
        <w:t>“8. What is the maximum amount you would be willing to pay in £ for an interactive student cookbook software?”</w:t>
      </w:r>
    </w:p>
    <w:p w:rsidR="00E1430F" w:rsidRPr="00E1430F" w:rsidRDefault="00E1430F" w:rsidP="000D775A">
      <w:r>
        <w:t>The results</w:t>
      </w:r>
      <w:r w:rsidR="00A139FD">
        <w:t xml:space="preserve"> ranged from £0 to £30, concentrated between £0 and £</w:t>
      </w:r>
      <w:r w:rsidR="0022188B">
        <w:t>10</w:t>
      </w:r>
      <w:r w:rsidR="00A139FD">
        <w:t>.</w:t>
      </w:r>
      <w:r w:rsidR="0022188B">
        <w:t xml:space="preserve"> The average of all the values </w:t>
      </w:r>
      <w:r w:rsidR="008D2273">
        <w:t>is</w:t>
      </w:r>
      <w:r w:rsidR="0022188B">
        <w:t xml:space="preserve"> £7.77. Ignoring the extreme values </w:t>
      </w:r>
      <w:r w:rsidR="008D2273">
        <w:t>(0</w:t>
      </w:r>
      <w:r w:rsidR="0022188B">
        <w:t xml:space="preserve"> and &gt;= </w:t>
      </w:r>
      <w:r w:rsidR="00951C04">
        <w:t>25</w:t>
      </w:r>
      <w:r w:rsidR="008D2273">
        <w:t>) the average</w:t>
      </w:r>
      <w:r w:rsidR="00A139FD">
        <w:t xml:space="preserve"> </w:t>
      </w:r>
      <w:r w:rsidR="000C7041">
        <w:t xml:space="preserve">becomes £5.53. </w:t>
      </w:r>
      <w:bookmarkStart w:id="0" w:name="_GoBack"/>
      <w:bookmarkEnd w:id="0"/>
    </w:p>
    <w:sectPr w:rsidR="00E1430F" w:rsidRPr="00E1430F" w:rsidSect="0015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3512"/>
    <w:multiLevelType w:val="hybridMultilevel"/>
    <w:tmpl w:val="DDC46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D775A"/>
    <w:rsid w:val="000C7041"/>
    <w:rsid w:val="000D775A"/>
    <w:rsid w:val="00151AB9"/>
    <w:rsid w:val="0022188B"/>
    <w:rsid w:val="003940B2"/>
    <w:rsid w:val="00484ABF"/>
    <w:rsid w:val="00762B11"/>
    <w:rsid w:val="008048CA"/>
    <w:rsid w:val="008D2273"/>
    <w:rsid w:val="00951C04"/>
    <w:rsid w:val="0099456E"/>
    <w:rsid w:val="009C7D67"/>
    <w:rsid w:val="00A139FD"/>
    <w:rsid w:val="00B96857"/>
    <w:rsid w:val="00C3603B"/>
    <w:rsid w:val="00CA048F"/>
    <w:rsid w:val="00CD47E5"/>
    <w:rsid w:val="00D25CC7"/>
    <w:rsid w:val="00DE470E"/>
    <w:rsid w:val="00DE61B6"/>
    <w:rsid w:val="00E1430F"/>
    <w:rsid w:val="00E20FF1"/>
    <w:rsid w:val="00E8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5A"/>
    <w:pPr>
      <w:ind w:left="720"/>
      <w:contextualSpacing/>
    </w:pPr>
  </w:style>
  <w:style w:type="table" w:styleId="TableGrid">
    <w:name w:val="Table Grid"/>
    <w:basedOn w:val="TableNormal"/>
    <w:uiPriority w:val="59"/>
    <w:rsid w:val="00CA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FA1B7C1E.dotm</Template>
  <TotalTime>135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Zayyad Tagwai</dc:creator>
  <cp:lastModifiedBy>Zayyad Tagwai</cp:lastModifiedBy>
  <cp:revision>12</cp:revision>
  <cp:lastPrinted>2014-01-23T13:58:00Z</cp:lastPrinted>
  <dcterms:created xsi:type="dcterms:W3CDTF">2014-01-23T13:09:00Z</dcterms:created>
  <dcterms:modified xsi:type="dcterms:W3CDTF">2014-01-24T13:19:00Z</dcterms:modified>
</cp:coreProperties>
</file>