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EB" w:rsidRDefault="00CE4175" w:rsidP="00301A98">
      <w:pPr>
        <w:pStyle w:val="Title"/>
      </w:pPr>
      <w:bookmarkStart w:id="0" w:name="_GoBack"/>
      <w:bookmarkEnd w:id="0"/>
      <w:r>
        <w:t>Project Wide Standards</w:t>
      </w:r>
    </w:p>
    <w:p w:rsidR="00CE4175" w:rsidRDefault="00CE4175" w:rsidP="00CE4175">
      <w:pPr>
        <w:pStyle w:val="Heading1"/>
      </w:pPr>
      <w:r>
        <w:t>General Formats</w:t>
      </w:r>
    </w:p>
    <w:p w:rsidR="00CE4175" w:rsidRDefault="00CE4175" w:rsidP="00CE4175">
      <w:r>
        <w:rPr>
          <w:u w:val="single"/>
        </w:rPr>
        <w:t>Colour</w:t>
      </w:r>
      <w:r>
        <w:t xml:space="preserve"> – colours are to be given in hexadecimal.</w:t>
      </w:r>
    </w:p>
    <w:p w:rsidR="00CE4175" w:rsidRPr="00CE4175" w:rsidRDefault="00CE4175" w:rsidP="00CE4175">
      <w:r>
        <w:rPr>
          <w:u w:val="single"/>
        </w:rPr>
        <w:t>Time</w:t>
      </w:r>
      <w:r>
        <w:t xml:space="preserve"> – Integer values for time in seconds.</w:t>
      </w:r>
    </w:p>
    <w:p w:rsidR="0028350F" w:rsidRPr="0028350F" w:rsidRDefault="005016DF" w:rsidP="0028350F">
      <w:pPr>
        <w:pStyle w:val="Heading1"/>
      </w:pPr>
      <w:r>
        <w:t>Media Formats</w:t>
      </w:r>
    </w:p>
    <w:p w:rsidR="005016DF" w:rsidRDefault="00856111" w:rsidP="005016DF">
      <w:r w:rsidRPr="00856111">
        <w:rPr>
          <w:u w:val="single"/>
        </w:rPr>
        <w:t>Audio</w:t>
      </w:r>
      <w:r w:rsidR="005016DF">
        <w:t xml:space="preserve"> – </w:t>
      </w:r>
      <w:r w:rsidR="005A769B">
        <w:t>mp3</w:t>
      </w:r>
    </w:p>
    <w:p w:rsidR="005016DF" w:rsidRDefault="005016DF" w:rsidP="005016DF">
      <w:r>
        <w:rPr>
          <w:u w:val="single"/>
        </w:rPr>
        <w:t>Images</w:t>
      </w:r>
      <w:r>
        <w:t xml:space="preserve"> – </w:t>
      </w:r>
      <w:r w:rsidR="00FD7CF8">
        <w:t>png</w:t>
      </w:r>
    </w:p>
    <w:p w:rsidR="0028350F" w:rsidRDefault="005A769B" w:rsidP="00FD7CF8">
      <w:r w:rsidRPr="009E0674">
        <w:rPr>
          <w:u w:val="single"/>
        </w:rPr>
        <w:t>Videos</w:t>
      </w:r>
      <w:r>
        <w:t xml:space="preserve"> </w:t>
      </w:r>
      <w:r w:rsidR="0028350F">
        <w:t>–</w:t>
      </w:r>
      <w:r>
        <w:t xml:space="preserve"> </w:t>
      </w:r>
      <w:r w:rsidR="00FD7CF8">
        <w:t>avi</w:t>
      </w:r>
      <w:r w:rsidR="0028350F">
        <w:t xml:space="preserve"> </w:t>
      </w:r>
    </w:p>
    <w:p w:rsidR="00C3346D" w:rsidRDefault="00C3346D" w:rsidP="00F0445D">
      <w:pPr>
        <w:pStyle w:val="Heading1"/>
      </w:pPr>
      <w:r>
        <w:t>Main Elements</w:t>
      </w:r>
    </w:p>
    <w:p w:rsidR="00C3346D" w:rsidRDefault="0088056B" w:rsidP="00C3346D">
      <w:r>
        <w:rPr>
          <w:u w:val="single"/>
        </w:rPr>
        <w:t xml:space="preserve">Root element </w:t>
      </w:r>
      <w:r>
        <w:t xml:space="preserve">– should be named </w:t>
      </w:r>
      <w:r w:rsidR="00980CC9">
        <w:t>slideshow</w:t>
      </w:r>
    </w:p>
    <w:p w:rsidR="0088056B" w:rsidRDefault="0088056B" w:rsidP="00C3346D">
      <w:r>
        <w:rPr>
          <w:u w:val="single"/>
        </w:rPr>
        <w:t xml:space="preserve">Child elements </w:t>
      </w:r>
      <w:r>
        <w:t xml:space="preserve">– three main </w:t>
      </w:r>
      <w:r w:rsidR="00F0445D">
        <w:t>child elements should be named documenti</w:t>
      </w:r>
      <w:r>
        <w:t xml:space="preserve">nfo, </w:t>
      </w:r>
      <w:r w:rsidR="00F0445D">
        <w:t>d</w:t>
      </w:r>
      <w:r>
        <w:t xml:space="preserve">efaults and </w:t>
      </w:r>
      <w:r w:rsidR="00F0445D">
        <w:t>s</w:t>
      </w:r>
      <w:r>
        <w:t>lide</w:t>
      </w:r>
    </w:p>
    <w:p w:rsidR="00F0445D" w:rsidRDefault="0088056B" w:rsidP="00BB6157">
      <w:pPr>
        <w:pStyle w:val="Heading2"/>
      </w:pPr>
      <w:r>
        <w:t>Example</w:t>
      </w:r>
    </w:p>
    <w:p w:rsidR="0088056B" w:rsidRDefault="0088056B" w:rsidP="001A3A4C">
      <w:pPr>
        <w:pStyle w:val="Code"/>
      </w:pPr>
      <w:r>
        <w:t>&lt;</w:t>
      </w:r>
      <w:r w:rsidR="00F0445D">
        <w:t>slideshow</w:t>
      </w:r>
      <w:r>
        <w:t>&gt;</w:t>
      </w:r>
    </w:p>
    <w:p w:rsidR="0088056B" w:rsidRDefault="00F0445D" w:rsidP="001A3A4C">
      <w:pPr>
        <w:pStyle w:val="Code"/>
      </w:pPr>
      <w:r>
        <w:tab/>
        <w:t>&lt;documenti</w:t>
      </w:r>
      <w:r w:rsidR="0088056B">
        <w:t>nfo&gt;</w:t>
      </w:r>
    </w:p>
    <w:p w:rsidR="0088056B" w:rsidRDefault="00F0445D" w:rsidP="001A3A4C">
      <w:pPr>
        <w:pStyle w:val="Code"/>
      </w:pPr>
      <w:r>
        <w:tab/>
        <w:t>&lt;/d</w:t>
      </w:r>
      <w:r w:rsidR="0088056B">
        <w:t>ocument</w:t>
      </w:r>
      <w:r>
        <w:t>i</w:t>
      </w:r>
      <w:r w:rsidR="0088056B">
        <w:t>nfo&gt;</w:t>
      </w:r>
    </w:p>
    <w:p w:rsidR="0088056B" w:rsidRDefault="00F0445D" w:rsidP="001A3A4C">
      <w:pPr>
        <w:pStyle w:val="Code"/>
      </w:pPr>
      <w:r>
        <w:tab/>
        <w:t>&lt;d</w:t>
      </w:r>
      <w:r w:rsidR="0088056B">
        <w:t>efaults&gt;</w:t>
      </w:r>
    </w:p>
    <w:p w:rsidR="0088056B" w:rsidRDefault="00F0445D" w:rsidP="001A3A4C">
      <w:pPr>
        <w:pStyle w:val="Code"/>
      </w:pPr>
      <w:r>
        <w:tab/>
        <w:t>&lt;/d</w:t>
      </w:r>
      <w:r w:rsidR="0088056B">
        <w:t>efaults&gt;</w:t>
      </w:r>
    </w:p>
    <w:p w:rsidR="0088056B" w:rsidRDefault="00F0445D" w:rsidP="001A3A4C">
      <w:pPr>
        <w:pStyle w:val="Code"/>
      </w:pPr>
      <w:r>
        <w:tab/>
        <w:t>&lt;s</w:t>
      </w:r>
      <w:r w:rsidR="0088056B">
        <w:t>lide&gt;</w:t>
      </w:r>
    </w:p>
    <w:p w:rsidR="0088056B" w:rsidRDefault="0088056B" w:rsidP="001A3A4C">
      <w:pPr>
        <w:pStyle w:val="Code"/>
      </w:pPr>
      <w:r>
        <w:tab/>
      </w:r>
      <w:r w:rsidR="00F0445D">
        <w:t>&lt;/s</w:t>
      </w:r>
      <w:r>
        <w:t>lide&gt;</w:t>
      </w:r>
    </w:p>
    <w:p w:rsidR="0088056B" w:rsidRDefault="0088056B" w:rsidP="001A3A4C">
      <w:pPr>
        <w:pStyle w:val="Code"/>
      </w:pPr>
      <w:r>
        <w:t>&lt;/</w:t>
      </w:r>
      <w:r w:rsidR="00F0445D">
        <w:t>slideshow</w:t>
      </w:r>
      <w:r>
        <w:t>&gt;</w:t>
      </w:r>
    </w:p>
    <w:p w:rsidR="00217B9C" w:rsidRDefault="00217B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056B" w:rsidRDefault="00F0445D" w:rsidP="0088056B">
      <w:pPr>
        <w:pStyle w:val="Heading1"/>
      </w:pPr>
      <w:r>
        <w:lastRenderedPageBreak/>
        <w:t>&lt;documenti</w:t>
      </w:r>
      <w:r w:rsidR="003964A2">
        <w:t xml:space="preserve">nfo&gt; </w:t>
      </w:r>
      <w:r w:rsidR="0088056B">
        <w:t xml:space="preserve">Sub Child Elements </w:t>
      </w:r>
    </w:p>
    <w:p w:rsidR="00896F29" w:rsidRPr="00896F29" w:rsidRDefault="00896F29" w:rsidP="00896F29"/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8056B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Default="00896F29" w:rsidP="00896F29">
            <w:pPr>
              <w:jc w:val="center"/>
            </w:pPr>
            <w:r>
              <w:t>Element Name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88056B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Default="00980CC9" w:rsidP="00896F29">
            <w:pPr>
              <w:jc w:val="center"/>
            </w:pPr>
            <w:r>
              <w:rPr>
                <w:b w:val="0"/>
              </w:rPr>
              <w:t>author</w:t>
            </w:r>
          </w:p>
        </w:tc>
        <w:tc>
          <w:tcPr>
            <w:tcW w:w="3081" w:type="dxa"/>
          </w:tcPr>
          <w:p w:rsidR="0088056B" w:rsidRDefault="00980CC9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Author’s</w:t>
            </w:r>
            <w:r w:rsidR="00896F29">
              <w:t xml:space="preserve"> name</w:t>
            </w:r>
          </w:p>
        </w:tc>
        <w:tc>
          <w:tcPr>
            <w:tcW w:w="3081" w:type="dxa"/>
          </w:tcPr>
          <w:p w:rsidR="0088056B" w:rsidRDefault="00BB6157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96F29">
              <w:t>tring</w:t>
            </w:r>
          </w:p>
        </w:tc>
      </w:tr>
      <w:tr w:rsidR="0088056B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Pr="00896F29" w:rsidRDefault="00980CC9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  <w:r w:rsidR="00896F29" w:rsidRPr="00896F29">
              <w:rPr>
                <w:b w:val="0"/>
              </w:rPr>
              <w:t>ersion</w:t>
            </w:r>
            <w:r w:rsidR="00896F29">
              <w:rPr>
                <w:b w:val="0"/>
              </w:rPr>
              <w:t xml:space="preserve"> 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of presentation</w:t>
            </w:r>
          </w:p>
        </w:tc>
        <w:tc>
          <w:tcPr>
            <w:tcW w:w="3081" w:type="dxa"/>
          </w:tcPr>
          <w:p w:rsidR="0088056B" w:rsidRDefault="00BB6157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88056B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Pr="00896F29" w:rsidRDefault="00980CC9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comment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presentation</w:t>
            </w:r>
          </w:p>
        </w:tc>
        <w:tc>
          <w:tcPr>
            <w:tcW w:w="3081" w:type="dxa"/>
          </w:tcPr>
          <w:p w:rsidR="0088056B" w:rsidRDefault="00BB6157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A3A4C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A3A4C" w:rsidRPr="001A3A4C" w:rsidRDefault="001A3A4C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w</w:t>
            </w:r>
            <w:r w:rsidRPr="001A3A4C">
              <w:rPr>
                <w:b w:val="0"/>
              </w:rPr>
              <w:t>idth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4C">
              <w:t>Presentation width in pixels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4C">
              <w:t>Integer</w:t>
            </w:r>
          </w:p>
        </w:tc>
      </w:tr>
      <w:tr w:rsidR="001A3A4C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A3A4C" w:rsidRPr="001A3A4C" w:rsidRDefault="001A3A4C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 w:rsidRPr="001A3A4C">
              <w:rPr>
                <w:b w:val="0"/>
              </w:rPr>
              <w:t>eight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A4C">
              <w:t>Presentation height in pixels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A4C">
              <w:t>Integer</w:t>
            </w:r>
          </w:p>
        </w:tc>
      </w:tr>
    </w:tbl>
    <w:p w:rsidR="00980CC9" w:rsidRDefault="00980CC9" w:rsidP="0088056B">
      <w:pPr>
        <w:pStyle w:val="NoSpacing"/>
      </w:pPr>
    </w:p>
    <w:p w:rsidR="0088056B" w:rsidRDefault="00896F29" w:rsidP="00365E14">
      <w:pPr>
        <w:pStyle w:val="Heading2"/>
      </w:pPr>
      <w:r>
        <w:t>Example</w:t>
      </w:r>
    </w:p>
    <w:p w:rsidR="00B04596" w:rsidRDefault="00980CC9" w:rsidP="001A3A4C">
      <w:pPr>
        <w:pStyle w:val="Code"/>
      </w:pPr>
      <w:r>
        <w:t>&lt;documenti</w:t>
      </w:r>
      <w:r w:rsidR="00B04596">
        <w:t>nfo&gt;</w:t>
      </w:r>
    </w:p>
    <w:p w:rsidR="00B04596" w:rsidRDefault="00B04596" w:rsidP="001A3A4C">
      <w:pPr>
        <w:pStyle w:val="Code"/>
      </w:pPr>
      <w:r>
        <w:tab/>
        <w:t>&lt;</w:t>
      </w:r>
      <w:r w:rsidR="001A3A4C">
        <w:t>author</w:t>
      </w:r>
      <w:r>
        <w:t>&gt;</w:t>
      </w:r>
      <w:r w:rsidR="00365E14">
        <w:t>Stuart Porter</w:t>
      </w:r>
      <w:r>
        <w:t>&lt;/</w:t>
      </w:r>
      <w:r w:rsidR="00980CC9" w:rsidRPr="00980CC9">
        <w:t>author</w:t>
      </w:r>
      <w:r>
        <w:t>&gt;</w:t>
      </w:r>
    </w:p>
    <w:p w:rsidR="00980CC9" w:rsidRDefault="00B04596" w:rsidP="001A3A4C">
      <w:pPr>
        <w:pStyle w:val="Code"/>
      </w:pPr>
      <w:r>
        <w:tab/>
      </w:r>
      <w:r w:rsidR="00980CC9">
        <w:t>&lt;version&gt;1.0&lt;/v</w:t>
      </w:r>
      <w:r>
        <w:t>ersion&gt;</w:t>
      </w:r>
    </w:p>
    <w:p w:rsidR="00B04596" w:rsidRDefault="00980CC9" w:rsidP="001A3A4C">
      <w:pPr>
        <w:pStyle w:val="Code"/>
        <w:ind w:firstLine="720"/>
      </w:pPr>
      <w:r>
        <w:t>&lt;</w:t>
      </w:r>
      <w:r w:rsidRPr="00980CC9">
        <w:t>comment</w:t>
      </w:r>
      <w:r w:rsidR="00365E14">
        <w:t>&gt;Sample of the MediaPlayer input File</w:t>
      </w:r>
      <w:r>
        <w:t>&lt;/</w:t>
      </w:r>
      <w:r w:rsidRPr="00980CC9">
        <w:t>comment</w:t>
      </w:r>
      <w:r>
        <w:t>&gt;</w:t>
      </w:r>
    </w:p>
    <w:p w:rsidR="001A3A4C" w:rsidRPr="001A3A4C" w:rsidRDefault="001A3A4C" w:rsidP="001A3A4C">
      <w:pPr>
        <w:pStyle w:val="Code"/>
        <w:ind w:firstLine="720"/>
      </w:pPr>
      <w:r w:rsidRPr="001A3A4C">
        <w:t>&lt;width&gt;640&lt;/width&gt;</w:t>
      </w:r>
    </w:p>
    <w:p w:rsidR="001A3A4C" w:rsidRDefault="001A3A4C" w:rsidP="001A3A4C">
      <w:pPr>
        <w:pStyle w:val="Code"/>
        <w:ind w:firstLine="720"/>
      </w:pPr>
      <w:r w:rsidRPr="001A3A4C">
        <w:t>&lt;height&gt;480&lt;/height&gt;</w:t>
      </w:r>
    </w:p>
    <w:p w:rsidR="00217B9C" w:rsidRDefault="00980CC9" w:rsidP="001A3A4C">
      <w:pPr>
        <w:pStyle w:val="Cod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&lt;/documenti</w:t>
      </w:r>
      <w:r w:rsidR="00B04596">
        <w:t>nfo&gt;</w:t>
      </w:r>
    </w:p>
    <w:p w:rsidR="003964A2" w:rsidRDefault="00E048FC" w:rsidP="00BB6157">
      <w:pPr>
        <w:pStyle w:val="Heading1"/>
      </w:pPr>
      <w:r>
        <w:t>&lt;d</w:t>
      </w:r>
      <w:r w:rsidR="003964A2">
        <w:t>efault</w:t>
      </w:r>
      <w:r>
        <w:t>s</w:t>
      </w:r>
      <w:r w:rsidR="003964A2">
        <w:t>&gt; Sub Child Elements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3964A2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Default="003964A2" w:rsidP="005555EB">
            <w:pPr>
              <w:jc w:val="center"/>
            </w:pPr>
            <w:r>
              <w:t>Element Name</w:t>
            </w:r>
          </w:p>
        </w:tc>
        <w:tc>
          <w:tcPr>
            <w:tcW w:w="3081" w:type="dxa"/>
          </w:tcPr>
          <w:p w:rsidR="003964A2" w:rsidRDefault="003964A2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3964A2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backgroundc</w:t>
            </w:r>
            <w:r w:rsidR="003964A2" w:rsidRPr="003964A2">
              <w:rPr>
                <w:b w:val="0"/>
              </w:rPr>
              <w:t>olor</w:t>
            </w:r>
          </w:p>
        </w:tc>
        <w:tc>
          <w:tcPr>
            <w:tcW w:w="3081" w:type="dxa"/>
          </w:tcPr>
          <w:p w:rsidR="003964A2" w:rsidRDefault="003B2DDF" w:rsidP="003B2DDF">
            <w:pPr>
              <w:tabs>
                <w:tab w:val="center" w:pos="1432"/>
                <w:tab w:val="right" w:pos="28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B6157">
              <w:t>String</w:t>
            </w:r>
            <w:r>
              <w:tab/>
            </w:r>
          </w:p>
        </w:tc>
      </w:tr>
      <w:tr w:rsidR="003964A2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 w:rsidR="003964A2">
              <w:rPr>
                <w:b w:val="0"/>
              </w:rPr>
              <w:t>ont</w:t>
            </w:r>
          </w:p>
        </w:tc>
        <w:tc>
          <w:tcPr>
            <w:tcW w:w="3081" w:type="dxa"/>
          </w:tcPr>
          <w:p w:rsidR="003964A2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fonts</w:t>
            </w:r>
            <w:r w:rsidR="003964A2">
              <w:rPr>
                <w:b w:val="0"/>
              </w:rPr>
              <w:t>ize</w:t>
            </w:r>
          </w:p>
        </w:tc>
        <w:tc>
          <w:tcPr>
            <w:tcW w:w="3081" w:type="dxa"/>
          </w:tcPr>
          <w:p w:rsidR="003964A2" w:rsidRDefault="00BB6157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E048FC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 w:rsidR="003964A2">
              <w:rPr>
                <w:b w:val="0"/>
              </w:rPr>
              <w:t>ont</w:t>
            </w:r>
            <w:r>
              <w:rPr>
                <w:b w:val="0"/>
              </w:rPr>
              <w:t>c</w:t>
            </w:r>
            <w:r w:rsidR="003964A2">
              <w:rPr>
                <w:b w:val="0"/>
              </w:rPr>
              <w:t>olor</w:t>
            </w:r>
          </w:p>
        </w:tc>
        <w:tc>
          <w:tcPr>
            <w:tcW w:w="3081" w:type="dxa"/>
          </w:tcPr>
          <w:p w:rsidR="003964A2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linec</w:t>
            </w:r>
            <w:r w:rsidR="003964A2">
              <w:rPr>
                <w:b w:val="0"/>
              </w:rPr>
              <w:t>olor</w:t>
            </w:r>
          </w:p>
        </w:tc>
        <w:tc>
          <w:tcPr>
            <w:tcW w:w="3081" w:type="dxa"/>
          </w:tcPr>
          <w:p w:rsidR="003964A2" w:rsidRDefault="00BB6157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fillc</w:t>
            </w:r>
            <w:r w:rsidR="003964A2">
              <w:rPr>
                <w:b w:val="0"/>
              </w:rPr>
              <w:t>olor</w:t>
            </w:r>
          </w:p>
        </w:tc>
        <w:tc>
          <w:tcPr>
            <w:tcW w:w="3081" w:type="dxa"/>
          </w:tcPr>
          <w:p w:rsidR="003964A2" w:rsidRPr="003B2DDF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String</w:t>
            </w:r>
          </w:p>
        </w:tc>
      </w:tr>
    </w:tbl>
    <w:p w:rsidR="003964A2" w:rsidRDefault="00365E14" w:rsidP="00365E14">
      <w:pPr>
        <w:pStyle w:val="Heading2"/>
      </w:pPr>
      <w:r>
        <w:t>Example</w:t>
      </w:r>
    </w:p>
    <w:p w:rsidR="007B2115" w:rsidRPr="001A3A4C" w:rsidRDefault="00E048FC" w:rsidP="001A3A4C">
      <w:pPr>
        <w:pStyle w:val="Code"/>
      </w:pPr>
      <w:r w:rsidRPr="001A3A4C">
        <w:t>&lt;d</w:t>
      </w:r>
      <w:r w:rsidR="007B2115" w:rsidRPr="001A3A4C">
        <w:t>efault&gt;</w:t>
      </w:r>
    </w:p>
    <w:p w:rsidR="007B2115" w:rsidRPr="001A3A4C" w:rsidRDefault="00E048FC" w:rsidP="001A3A4C">
      <w:pPr>
        <w:pStyle w:val="Code"/>
      </w:pPr>
      <w:r w:rsidRPr="001A3A4C">
        <w:tab/>
        <w:t>&lt;backgroundc</w:t>
      </w:r>
      <w:r w:rsidR="007B2115" w:rsidRPr="001A3A4C">
        <w:t xml:space="preserve">olor&gt;#00FF00&lt;/ </w:t>
      </w:r>
      <w:r w:rsidRPr="001A3A4C">
        <w:t>b</w:t>
      </w:r>
      <w:r w:rsidR="007B2115" w:rsidRPr="001A3A4C">
        <w:t>ackgroun</w:t>
      </w:r>
      <w:r w:rsidRPr="001A3A4C">
        <w:t>dc</w:t>
      </w:r>
      <w:r w:rsidR="007B2115" w:rsidRPr="001A3A4C">
        <w:t>olor &gt;</w:t>
      </w:r>
    </w:p>
    <w:p w:rsidR="003B2DDF" w:rsidRPr="001A3A4C" w:rsidRDefault="003B2DDF" w:rsidP="001A3A4C">
      <w:pPr>
        <w:pStyle w:val="Code"/>
      </w:pPr>
      <w:r w:rsidRPr="001A3A4C">
        <w:tab/>
        <w:t>&lt;font&gt;Times New Roman&lt;/font&gt;</w:t>
      </w:r>
    </w:p>
    <w:p w:rsidR="00E048FC" w:rsidRPr="001A3A4C" w:rsidRDefault="007B2115" w:rsidP="001A3A4C">
      <w:pPr>
        <w:pStyle w:val="Code"/>
      </w:pPr>
      <w:r w:rsidRPr="001A3A4C">
        <w:tab/>
      </w:r>
      <w:r w:rsidR="00E048FC" w:rsidRPr="001A3A4C">
        <w:t>&lt;fontsize&gt;24pt&lt;/fontsize&gt;</w:t>
      </w:r>
    </w:p>
    <w:p w:rsidR="00E048FC" w:rsidRPr="001A3A4C" w:rsidRDefault="00E048FC" w:rsidP="001A3A4C">
      <w:pPr>
        <w:pStyle w:val="Code"/>
        <w:ind w:firstLine="720"/>
      </w:pPr>
      <w:r w:rsidRPr="001A3A4C">
        <w:t>&lt;fontcolor&gt;#0000FF&lt;/fontcolor&gt;</w:t>
      </w:r>
    </w:p>
    <w:p w:rsidR="00E048FC" w:rsidRPr="001A3A4C" w:rsidRDefault="00E048FC" w:rsidP="001A3A4C">
      <w:pPr>
        <w:pStyle w:val="Code"/>
        <w:ind w:firstLine="720"/>
      </w:pPr>
      <w:r w:rsidRPr="001A3A4C">
        <w:t>&lt;linecolor&gt;#00FF00&lt;/linecolor&gt;</w:t>
      </w:r>
    </w:p>
    <w:p w:rsidR="00E048FC" w:rsidRPr="001A3A4C" w:rsidRDefault="00E048FC" w:rsidP="001A3A4C">
      <w:pPr>
        <w:pStyle w:val="Code"/>
        <w:ind w:firstLine="720"/>
      </w:pPr>
      <w:r w:rsidRPr="001A3A4C">
        <w:t xml:space="preserve">&lt;fillcolor&gt;#FF0000&lt;/fillcolor&gt; </w:t>
      </w:r>
    </w:p>
    <w:p w:rsidR="00217B9C" w:rsidRPr="001A3A4C" w:rsidRDefault="00E048FC" w:rsidP="001A3A4C">
      <w:pPr>
        <w:pStyle w:val="Code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1A3A4C">
        <w:t>&lt;/d</w:t>
      </w:r>
      <w:r w:rsidR="007B2115" w:rsidRPr="001A3A4C">
        <w:t>efault&gt;</w:t>
      </w:r>
    </w:p>
    <w:p w:rsidR="007B2115" w:rsidRDefault="00E048FC" w:rsidP="00E048FC">
      <w:pPr>
        <w:pStyle w:val="Heading1"/>
      </w:pPr>
      <w:r>
        <w:t>&lt;slide&gt; Attributes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02E13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2E13" w:rsidRDefault="00C02E13" w:rsidP="005555EB">
            <w:pPr>
              <w:jc w:val="center"/>
            </w:pPr>
            <w:r>
              <w:t>Attribute Name</w:t>
            </w:r>
          </w:p>
        </w:tc>
        <w:tc>
          <w:tcPr>
            <w:tcW w:w="3081" w:type="dxa"/>
          </w:tcPr>
          <w:p w:rsidR="00C02E13" w:rsidRDefault="00C02E13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81" w:type="dxa"/>
          </w:tcPr>
          <w:p w:rsidR="00C02E13" w:rsidRDefault="00C02E13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or Implied</w:t>
            </w:r>
          </w:p>
        </w:tc>
      </w:tr>
      <w:tr w:rsidR="00C02E13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2E13" w:rsidRPr="003964A2" w:rsidRDefault="00C02E13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081" w:type="dxa"/>
          </w:tcPr>
          <w:p w:rsidR="00C02E13" w:rsidRDefault="00FD7CF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5555EB">
              <w:t>eger</w:t>
            </w:r>
          </w:p>
        </w:tc>
        <w:tc>
          <w:tcPr>
            <w:tcW w:w="3081" w:type="dxa"/>
          </w:tcPr>
          <w:p w:rsidR="00C02E13" w:rsidRDefault="00C02E13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C02E13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2E13" w:rsidRPr="003964A2" w:rsidRDefault="00C02E13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duration</w:t>
            </w:r>
          </w:p>
        </w:tc>
        <w:tc>
          <w:tcPr>
            <w:tcW w:w="3081" w:type="dxa"/>
          </w:tcPr>
          <w:p w:rsidR="00C02E13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="005555EB">
              <w:t>eger</w:t>
            </w:r>
          </w:p>
        </w:tc>
        <w:tc>
          <w:tcPr>
            <w:tcW w:w="3081" w:type="dxa"/>
          </w:tcPr>
          <w:p w:rsidR="00C02E13" w:rsidRDefault="00C02E13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</w:tr>
      <w:tr w:rsidR="00F94C00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94C00" w:rsidRPr="005555EB" w:rsidRDefault="00F94C00" w:rsidP="005555EB">
            <w:pPr>
              <w:jc w:val="center"/>
              <w:rPr>
                <w:b w:val="0"/>
              </w:rPr>
            </w:pPr>
            <w:r w:rsidRPr="005555EB">
              <w:rPr>
                <w:b w:val="0"/>
              </w:rPr>
              <w:t>lastSlide</w:t>
            </w:r>
          </w:p>
        </w:tc>
        <w:tc>
          <w:tcPr>
            <w:tcW w:w="3081" w:type="dxa"/>
          </w:tcPr>
          <w:p w:rsidR="00F94C00" w:rsidRDefault="00F94C00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81" w:type="dxa"/>
          </w:tcPr>
          <w:p w:rsidR="00F94C00" w:rsidRDefault="00F94C00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</w:tr>
    </w:tbl>
    <w:p w:rsidR="00E048FC" w:rsidRPr="00E048FC" w:rsidRDefault="00E048FC" w:rsidP="00E048FC"/>
    <w:p w:rsidR="008E7EA2" w:rsidRDefault="008E7EA2" w:rsidP="008E7EA2"/>
    <w:p w:rsidR="008E7EA2" w:rsidRDefault="008E7EA2" w:rsidP="008E7EA2"/>
    <w:p w:rsidR="008E7EA2" w:rsidRDefault="008E7EA2" w:rsidP="008E7EA2"/>
    <w:p w:rsidR="007B2115" w:rsidRPr="008E7EA2" w:rsidRDefault="00E048FC" w:rsidP="008E7EA2">
      <w:pPr>
        <w:pStyle w:val="Heading1"/>
      </w:pPr>
      <w:r>
        <w:t>&lt;s</w:t>
      </w:r>
      <w:r w:rsidR="007B2115">
        <w:t>lide&gt; Sub Child Elements</w:t>
      </w:r>
    </w:p>
    <w:tbl>
      <w:tblPr>
        <w:tblStyle w:val="LightList-Accent11"/>
        <w:tblW w:w="9606" w:type="dxa"/>
        <w:tblLook w:val="04A0" w:firstRow="1" w:lastRow="0" w:firstColumn="1" w:lastColumn="0" w:noHBand="0" w:noVBand="1"/>
      </w:tblPr>
      <w:tblGrid>
        <w:gridCol w:w="5053"/>
        <w:gridCol w:w="1837"/>
        <w:gridCol w:w="1290"/>
        <w:gridCol w:w="1426"/>
      </w:tblGrid>
      <w:tr w:rsidR="00365E14" w:rsidTr="00DC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Align w:val="center"/>
          </w:tcPr>
          <w:p w:rsidR="00365E14" w:rsidRDefault="00365E14" w:rsidP="00A36F81">
            <w:pPr>
              <w:jc w:val="center"/>
            </w:pPr>
            <w:r>
              <w:t>Element Name(type)</w:t>
            </w:r>
          </w:p>
        </w:tc>
        <w:tc>
          <w:tcPr>
            <w:tcW w:w="1837" w:type="dxa"/>
            <w:vAlign w:val="center"/>
          </w:tcPr>
          <w:p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 (type)</w:t>
            </w:r>
          </w:p>
        </w:tc>
        <w:tc>
          <w:tcPr>
            <w:tcW w:w="1290" w:type="dxa"/>
            <w:vAlign w:val="center"/>
          </w:tcPr>
          <w:p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or Implied</w:t>
            </w:r>
          </w:p>
        </w:tc>
        <w:tc>
          <w:tcPr>
            <w:tcW w:w="1426" w:type="dxa"/>
            <w:vAlign w:val="center"/>
          </w:tcPr>
          <w:p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Elements</w:t>
            </w:r>
          </w:p>
        </w:tc>
      </w:tr>
      <w:tr w:rsidR="004929E8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 w:val="restart"/>
            <w:vAlign w:val="center"/>
          </w:tcPr>
          <w:p w:rsidR="004929E8" w:rsidRPr="003964A2" w:rsidRDefault="004929E8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text</w:t>
            </w:r>
          </w:p>
        </w:tc>
        <w:tc>
          <w:tcPr>
            <w:tcW w:w="1837" w:type="dxa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font(String)</w:t>
            </w:r>
          </w:p>
        </w:tc>
        <w:tc>
          <w:tcPr>
            <w:tcW w:w="1290" w:type="dxa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 w:val="restart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29E8" w:rsidRDefault="004929E8" w:rsidP="00521B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b,</w:t>
            </w:r>
            <w:r w:rsidR="00521BF8">
              <w:t xml:space="preserve"> </w:t>
            </w:r>
            <w:r>
              <w:t xml:space="preserve">I, u, </w:t>
            </w:r>
          </w:p>
        </w:tc>
      </w:tr>
      <w:tr w:rsidR="004929E8" w:rsidTr="00DC0B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4929E8" w:rsidRDefault="004929E8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4929E8" w:rsidRDefault="004929E8" w:rsidP="00492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fontsize(int)</w:t>
            </w:r>
          </w:p>
        </w:tc>
        <w:tc>
          <w:tcPr>
            <w:tcW w:w="1290" w:type="dxa"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9E8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4929E8" w:rsidRDefault="004929E8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fontcolor(String)</w:t>
            </w:r>
          </w:p>
        </w:tc>
        <w:tc>
          <w:tcPr>
            <w:tcW w:w="1290" w:type="dxa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CB3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starttime(Int)</w:t>
            </w:r>
          </w:p>
        </w:tc>
        <w:tc>
          <w:tcPr>
            <w:tcW w:w="1290" w:type="dxa"/>
            <w:vAlign w:val="center"/>
          </w:tcPr>
          <w:p w:rsidR="006B360C" w:rsidRDefault="006B360C" w:rsidP="00CB3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CB3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duration(Int)</w:t>
            </w:r>
          </w:p>
        </w:tc>
        <w:tc>
          <w:tcPr>
            <w:tcW w:w="1290" w:type="dxa"/>
            <w:vAlign w:val="center"/>
          </w:tcPr>
          <w:p w:rsidR="006B360C" w:rsidRDefault="006B360C" w:rsidP="00CB3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776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layer(Int)</w:t>
            </w:r>
          </w:p>
        </w:tc>
        <w:tc>
          <w:tcPr>
            <w:tcW w:w="1290" w:type="dxa"/>
            <w:vAlign w:val="center"/>
          </w:tcPr>
          <w:p w:rsidR="006B360C" w:rsidRDefault="006B360C" w:rsidP="00776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FA0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xstart(Int)</w:t>
            </w:r>
          </w:p>
        </w:tc>
        <w:tc>
          <w:tcPr>
            <w:tcW w:w="1290" w:type="dxa"/>
            <w:vAlign w:val="center"/>
          </w:tcPr>
          <w:p w:rsidR="006B360C" w:rsidRDefault="006B360C" w:rsidP="00FA0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FA0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ystart(Int)</w:t>
            </w:r>
          </w:p>
        </w:tc>
        <w:tc>
          <w:tcPr>
            <w:tcW w:w="1290" w:type="dxa"/>
            <w:vAlign w:val="center"/>
          </w:tcPr>
          <w:p w:rsidR="006B360C" w:rsidRDefault="006B360C" w:rsidP="00FA0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xend(Int)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/>
            <w:vAlign w:val="center"/>
          </w:tcPr>
          <w:p w:rsidR="006B360C" w:rsidRPr="00613AD1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B360C" w:rsidTr="00DC0BB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yend(Int)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/>
            <w:vAlign w:val="center"/>
          </w:tcPr>
          <w:p w:rsidR="006B360C" w:rsidRPr="00613AD1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linecolor(String)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Pr="00613AD1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B360C" w:rsidTr="00FA204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layer(Int)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tcBorders>
              <w:bottom w:val="single" w:sz="8" w:space="0" w:color="4F81BD" w:themeColor="accent1"/>
            </w:tcBorders>
            <w:vAlign w:val="center"/>
          </w:tcPr>
          <w:p w:rsidR="006B360C" w:rsidRPr="00613AD1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B360C" w:rsidTr="00FA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 w:val="restart"/>
            <w:vAlign w:val="center"/>
          </w:tcPr>
          <w:p w:rsidR="006B360C" w:rsidRPr="005555EB" w:rsidRDefault="006B360C" w:rsidP="00A36F81">
            <w:pPr>
              <w:jc w:val="center"/>
              <w:rPr>
                <w:b w:val="0"/>
              </w:rPr>
            </w:pPr>
            <w:r w:rsidRPr="005555EB">
              <w:rPr>
                <w:b w:val="0"/>
              </w:rPr>
              <w:t>shape</w:t>
            </w:r>
          </w:p>
        </w:tc>
        <w:tc>
          <w:tcPr>
            <w:tcW w:w="1837" w:type="dxa"/>
            <w:vAlign w:val="center"/>
          </w:tcPr>
          <w:p w:rsidR="006B360C" w:rsidRDefault="006B360C" w:rsidP="00DC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totalpoints(int)</w:t>
            </w:r>
          </w:p>
        </w:tc>
        <w:tc>
          <w:tcPr>
            <w:tcW w:w="1290" w:type="dxa"/>
            <w:vAlign w:val="center"/>
          </w:tcPr>
          <w:p w:rsidR="006B360C" w:rsidRDefault="006B360C" w:rsidP="00DC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 w:val="restart"/>
            <w:tcBorders>
              <w:bottom w:val="nil"/>
            </w:tcBorders>
            <w:vAlign w:val="center"/>
          </w:tcPr>
          <w:p w:rsidR="006B360C" w:rsidRPr="00613AD1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</w:tr>
      <w:tr w:rsidR="006B360C" w:rsidTr="00FA204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Pr="005555EB" w:rsidRDefault="006B360C" w:rsidP="00A36F81">
            <w:pPr>
              <w:jc w:val="center"/>
              <w:rPr>
                <w:b w:val="0"/>
              </w:rPr>
            </w:pPr>
          </w:p>
        </w:tc>
        <w:tc>
          <w:tcPr>
            <w:tcW w:w="1837" w:type="dxa"/>
            <w:vAlign w:val="center"/>
          </w:tcPr>
          <w:p w:rsidR="006B360C" w:rsidRDefault="006B360C" w:rsidP="00FA2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width(Int)</w:t>
            </w:r>
          </w:p>
        </w:tc>
        <w:tc>
          <w:tcPr>
            <w:tcW w:w="1290" w:type="dxa"/>
            <w:vAlign w:val="center"/>
          </w:tcPr>
          <w:p w:rsidR="006B360C" w:rsidRDefault="006B360C" w:rsidP="00FA2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/>
            <w:tcBorders>
              <w:bottom w:val="nil"/>
            </w:tcBorders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FA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/>
            <w:tcBorders>
              <w:top w:val="nil"/>
              <w:bottom w:val="nil"/>
            </w:tcBorders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FA20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fillcolor(String)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tcBorders>
              <w:top w:val="nil"/>
              <w:bottom w:val="nil"/>
            </w:tcBorders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FA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starttime(Int)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tcBorders>
              <w:top w:val="nil"/>
              <w:bottom w:val="nil"/>
            </w:tcBorders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FA204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tcBorders>
              <w:top w:val="nil"/>
              <w:bottom w:val="nil"/>
            </w:tcBorders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FA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layer(Int)</w:t>
            </w:r>
          </w:p>
        </w:tc>
        <w:tc>
          <w:tcPr>
            <w:tcW w:w="1290" w:type="dxa"/>
          </w:tcPr>
          <w:p w:rsidR="006B360C" w:rsidRDefault="006B360C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tcBorders>
              <w:top w:val="nil"/>
              <w:bottom w:val="nil"/>
            </w:tcBorders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FA204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lineColor(String)</w:t>
            </w:r>
          </w:p>
        </w:tc>
        <w:tc>
          <w:tcPr>
            <w:tcW w:w="1290" w:type="dxa"/>
          </w:tcPr>
          <w:p w:rsidR="006B360C" w:rsidRDefault="006B360C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tcBorders>
              <w:top w:val="nil"/>
              <w:bottom w:val="nil"/>
            </w:tcBorders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FA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branch( int )</w:t>
            </w:r>
          </w:p>
        </w:tc>
        <w:tc>
          <w:tcPr>
            <w:tcW w:w="1290" w:type="dxa"/>
          </w:tcPr>
          <w:p w:rsidR="006B360C" w:rsidRDefault="006B360C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tcBorders>
              <w:top w:val="nil"/>
            </w:tcBorders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FA204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 w:val="restart"/>
            <w:vAlign w:val="center"/>
          </w:tcPr>
          <w:p w:rsidR="006B360C" w:rsidRPr="003964A2" w:rsidRDefault="006B360C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audio</w:t>
            </w: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urlname(string)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 w:val="restart"/>
            <w:tcBorders>
              <w:top w:val="single" w:sz="8" w:space="0" w:color="4F81BD" w:themeColor="accent1"/>
            </w:tcBorders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starttime(Int)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loop(True|false)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 w:val="restart"/>
            <w:vAlign w:val="center"/>
          </w:tcPr>
          <w:p w:rsidR="006B360C" w:rsidRPr="003964A2" w:rsidRDefault="006B360C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image</w:t>
            </w: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urlname(string)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 w:val="restart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xstart(Int)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ystart(Int)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width(Int)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starttime(Int)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duration(Int)</w:t>
            </w:r>
          </w:p>
        </w:tc>
        <w:tc>
          <w:tcPr>
            <w:tcW w:w="1290" w:type="dxa"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layer(Int)</w:t>
            </w:r>
          </w:p>
        </w:tc>
        <w:tc>
          <w:tcPr>
            <w:tcW w:w="1290" w:type="dxa"/>
          </w:tcPr>
          <w:p w:rsidR="006B360C" w:rsidRDefault="006B360C" w:rsidP="00F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  <w:vAlign w:val="center"/>
          </w:tcPr>
          <w:p w:rsidR="006B360C" w:rsidRDefault="006B360C" w:rsidP="00A36F81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Branch( int )</w:t>
            </w:r>
          </w:p>
        </w:tc>
        <w:tc>
          <w:tcPr>
            <w:tcW w:w="1290" w:type="dxa"/>
          </w:tcPr>
          <w:p w:rsidR="006B360C" w:rsidRDefault="006B360C" w:rsidP="00F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  <w:vAlign w:val="center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 w:val="restart"/>
            <w:vAlign w:val="center"/>
          </w:tcPr>
          <w:p w:rsidR="006B360C" w:rsidRDefault="006B360C" w:rsidP="00A36F81">
            <w:pPr>
              <w:jc w:val="center"/>
            </w:pPr>
            <w:r>
              <w:rPr>
                <w:b w:val="0"/>
              </w:rPr>
              <w:t>video</w:t>
            </w:r>
          </w:p>
        </w:tc>
        <w:tc>
          <w:tcPr>
            <w:tcW w:w="1837" w:type="dxa"/>
            <w:vAlign w:val="center"/>
          </w:tcPr>
          <w:p w:rsidR="006B360C" w:rsidRDefault="006B360C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urlname(String)</w:t>
            </w:r>
          </w:p>
        </w:tc>
        <w:tc>
          <w:tcPr>
            <w:tcW w:w="1290" w:type="dxa"/>
            <w:vAlign w:val="center"/>
          </w:tcPr>
          <w:p w:rsidR="006B360C" w:rsidRDefault="006B360C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 w:val="restart"/>
            <w:vAlign w:val="center"/>
          </w:tcPr>
          <w:p w:rsidR="006B360C" w:rsidRDefault="006B360C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</w:tcPr>
          <w:p w:rsidR="006B360C" w:rsidRDefault="006B360C" w:rsidP="00A36F81">
            <w:pPr>
              <w:jc w:val="center"/>
              <w:rPr>
                <w:b w:val="0"/>
              </w:rPr>
            </w:pPr>
          </w:p>
        </w:tc>
        <w:tc>
          <w:tcPr>
            <w:tcW w:w="1837" w:type="dxa"/>
          </w:tcPr>
          <w:p w:rsidR="006B360C" w:rsidRDefault="006B360C" w:rsidP="00F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startTime(Int)</w:t>
            </w:r>
          </w:p>
        </w:tc>
        <w:tc>
          <w:tcPr>
            <w:tcW w:w="1290" w:type="dxa"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</w:tcPr>
          <w:p w:rsidR="006B360C" w:rsidRDefault="006B360C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</w:tcPr>
          <w:p w:rsidR="006B360C" w:rsidRDefault="006B360C" w:rsidP="00C02E13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loop(true|false)</w:t>
            </w:r>
          </w:p>
        </w:tc>
        <w:tc>
          <w:tcPr>
            <w:tcW w:w="1290" w:type="dxa"/>
          </w:tcPr>
          <w:p w:rsidR="006B360C" w:rsidRDefault="006B360C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</w:tcPr>
          <w:p w:rsidR="006B360C" w:rsidRDefault="006B360C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</w:tcPr>
          <w:p w:rsidR="006B360C" w:rsidRDefault="006B360C" w:rsidP="00C02E13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EA1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xstart(Int)</w:t>
            </w:r>
          </w:p>
        </w:tc>
        <w:tc>
          <w:tcPr>
            <w:tcW w:w="1290" w:type="dxa"/>
          </w:tcPr>
          <w:p w:rsidR="006B360C" w:rsidRDefault="006B360C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/>
          </w:tcPr>
          <w:p w:rsidR="006B360C" w:rsidRDefault="006B360C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</w:tcPr>
          <w:p w:rsidR="006B360C" w:rsidRDefault="006B360C" w:rsidP="00C02E13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ystart(Int)</w:t>
            </w:r>
          </w:p>
        </w:tc>
        <w:tc>
          <w:tcPr>
            <w:tcW w:w="1290" w:type="dxa"/>
          </w:tcPr>
          <w:p w:rsidR="006B360C" w:rsidRDefault="006B360C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426" w:type="dxa"/>
            <w:vMerge/>
          </w:tcPr>
          <w:p w:rsidR="006B360C" w:rsidRDefault="006B360C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</w:tcPr>
          <w:p w:rsidR="006B360C" w:rsidRDefault="006B360C" w:rsidP="00C02E13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layer(Int)</w:t>
            </w:r>
          </w:p>
        </w:tc>
        <w:tc>
          <w:tcPr>
            <w:tcW w:w="1290" w:type="dxa"/>
          </w:tcPr>
          <w:p w:rsidR="006B360C" w:rsidRDefault="006B360C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</w:tcPr>
          <w:p w:rsidR="006B360C" w:rsidRDefault="006B360C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60C" w:rsidTr="00DC0BB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</w:tcPr>
          <w:p w:rsidR="006B360C" w:rsidRDefault="006B360C" w:rsidP="00C02E13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F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playTime(int)</w:t>
            </w:r>
          </w:p>
        </w:tc>
        <w:tc>
          <w:tcPr>
            <w:tcW w:w="1290" w:type="dxa"/>
          </w:tcPr>
          <w:p w:rsidR="006B360C" w:rsidRDefault="006B360C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</w:tcPr>
          <w:p w:rsidR="006B360C" w:rsidRDefault="006B360C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60C" w:rsidTr="00DC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3" w:type="dxa"/>
            <w:vMerge/>
          </w:tcPr>
          <w:p w:rsidR="006B360C" w:rsidRDefault="006B360C" w:rsidP="00C02E13">
            <w:pPr>
              <w:jc w:val="center"/>
            </w:pPr>
          </w:p>
        </w:tc>
        <w:tc>
          <w:tcPr>
            <w:tcW w:w="1837" w:type="dxa"/>
          </w:tcPr>
          <w:p w:rsidR="006B360C" w:rsidRDefault="006B360C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Duration(int)</w:t>
            </w:r>
          </w:p>
        </w:tc>
        <w:tc>
          <w:tcPr>
            <w:tcW w:w="1290" w:type="dxa"/>
          </w:tcPr>
          <w:p w:rsidR="006B360C" w:rsidRDefault="006B360C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426" w:type="dxa"/>
            <w:vMerge/>
          </w:tcPr>
          <w:p w:rsidR="006B360C" w:rsidRDefault="006B360C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7B9C" w:rsidRDefault="00217B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B2115" w:rsidRDefault="00D23EA6" w:rsidP="00676635">
      <w:pPr>
        <w:pStyle w:val="Heading2"/>
      </w:pPr>
      <w:r>
        <w:t>&lt;</w:t>
      </w:r>
      <w:r w:rsidR="00956BA1">
        <w:t>t</w:t>
      </w:r>
      <w:r w:rsidR="00676635">
        <w:t>ext</w:t>
      </w:r>
      <w:r>
        <w:t>&gt;</w:t>
      </w:r>
      <w:r w:rsidR="00676635">
        <w:t xml:space="preserve"> Sub Elements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EA6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23EA6" w:rsidRDefault="00D23EA6" w:rsidP="005555EB">
            <w:pPr>
              <w:jc w:val="center"/>
            </w:pPr>
            <w:r>
              <w:t>Element Name</w:t>
            </w:r>
          </w:p>
        </w:tc>
        <w:tc>
          <w:tcPr>
            <w:tcW w:w="3081" w:type="dxa"/>
          </w:tcPr>
          <w:p w:rsidR="00D23EA6" w:rsidRDefault="00D23EA6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81" w:type="dxa"/>
          </w:tcPr>
          <w:p w:rsidR="00D23EA6" w:rsidRDefault="00D23EA6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23EA6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23EA6" w:rsidRPr="00896F29" w:rsidRDefault="00D23EA6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81" w:type="dxa"/>
          </w:tcPr>
          <w:p w:rsidR="00D23EA6" w:rsidRDefault="00D23EA6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italics</w:t>
            </w:r>
          </w:p>
        </w:tc>
        <w:tc>
          <w:tcPr>
            <w:tcW w:w="3081" w:type="dxa"/>
          </w:tcPr>
          <w:p w:rsidR="00D23EA6" w:rsidRDefault="00D23EA6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23EA6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23EA6" w:rsidRPr="00896F29" w:rsidRDefault="00D23EA6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b</w:t>
            </w:r>
          </w:p>
        </w:tc>
        <w:tc>
          <w:tcPr>
            <w:tcW w:w="3081" w:type="dxa"/>
          </w:tcPr>
          <w:p w:rsidR="00D23EA6" w:rsidRDefault="00D23EA6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3081" w:type="dxa"/>
          </w:tcPr>
          <w:p w:rsidR="00D23EA6" w:rsidRDefault="00D23EA6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4929E8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4929E8" w:rsidRPr="005555EB" w:rsidRDefault="004929E8" w:rsidP="005555EB">
            <w:pPr>
              <w:jc w:val="center"/>
              <w:rPr>
                <w:b w:val="0"/>
              </w:rPr>
            </w:pPr>
            <w:r w:rsidRPr="005555EB">
              <w:rPr>
                <w:b w:val="0"/>
              </w:rPr>
              <w:t>u</w:t>
            </w:r>
          </w:p>
        </w:tc>
        <w:tc>
          <w:tcPr>
            <w:tcW w:w="3081" w:type="dxa"/>
          </w:tcPr>
          <w:p w:rsidR="004929E8" w:rsidRDefault="004929E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line</w:t>
            </w:r>
          </w:p>
        </w:tc>
        <w:tc>
          <w:tcPr>
            <w:tcW w:w="3081" w:type="dxa"/>
          </w:tcPr>
          <w:p w:rsidR="004929E8" w:rsidRDefault="004929E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676635" w:rsidRPr="00676635" w:rsidRDefault="004929E8" w:rsidP="004929E8">
      <w:r>
        <w:t>If a new line is required use %n in the text body</w:t>
      </w:r>
    </w:p>
    <w:p w:rsidR="00217B9C" w:rsidRDefault="00D23EA6" w:rsidP="00521BF8">
      <w:pPr>
        <w:pStyle w:val="Heading3"/>
      </w:pPr>
      <w:r>
        <w:t xml:space="preserve">Example </w:t>
      </w:r>
    </w:p>
    <w:p w:rsidR="004929E8" w:rsidRDefault="004929E8" w:rsidP="00EA1A31">
      <w:pPr>
        <w:pStyle w:val="Code"/>
      </w:pPr>
    </w:p>
    <w:p w:rsidR="004929E8" w:rsidRDefault="004929E8" w:rsidP="00EA1A31">
      <w:pPr>
        <w:pStyle w:val="Code"/>
      </w:pPr>
      <w:r>
        <w:t>&lt;Text&gt;</w:t>
      </w:r>
    </w:p>
    <w:p w:rsidR="004929E8" w:rsidRDefault="004929E8" w:rsidP="00EA1A31">
      <w:pPr>
        <w:pStyle w:val="Code"/>
      </w:pPr>
      <w:r>
        <w:tab/>
        <w:t>&lt;font&gt;</w:t>
      </w:r>
      <w:r w:rsidR="00521BF8" w:rsidRPr="00521BF8">
        <w:t xml:space="preserve"> </w:t>
      </w:r>
      <w:r w:rsidR="00521BF8">
        <w:t xml:space="preserve">Times-Roman </w:t>
      </w:r>
      <w:r>
        <w:t>&lt;/font&gt;</w:t>
      </w:r>
    </w:p>
    <w:p w:rsidR="004929E8" w:rsidRDefault="004929E8" w:rsidP="00EA1A31">
      <w:pPr>
        <w:pStyle w:val="Code"/>
      </w:pPr>
      <w:r>
        <w:tab/>
        <w:t>&lt;fontSize&gt;</w:t>
      </w:r>
      <w:r w:rsidR="00521BF8">
        <w:t>12</w:t>
      </w:r>
      <w:r>
        <w:t>&lt;/fontSize&gt;</w:t>
      </w:r>
    </w:p>
    <w:p w:rsidR="00521BF8" w:rsidRDefault="00521BF8" w:rsidP="00EA1A31">
      <w:pPr>
        <w:pStyle w:val="Code"/>
      </w:pPr>
      <w:r>
        <w:tab/>
        <w:t>&lt;fontColor&gt;#fffff &lt;/fontColor&gt;</w:t>
      </w:r>
    </w:p>
    <w:p w:rsidR="004929E8" w:rsidRDefault="004929E8" w:rsidP="004929E8">
      <w:pPr>
        <w:pStyle w:val="Code"/>
        <w:ind w:firstLine="720"/>
      </w:pPr>
      <w:r>
        <w:t>&lt;xStart&gt;</w:t>
      </w:r>
      <w:r w:rsidR="00521BF8">
        <w:t>60</w:t>
      </w:r>
      <w:r>
        <w:t>&lt;/xStart&gt;</w:t>
      </w:r>
    </w:p>
    <w:p w:rsidR="004929E8" w:rsidRDefault="004929E8" w:rsidP="004929E8">
      <w:pPr>
        <w:pStyle w:val="Code"/>
        <w:ind w:firstLine="720"/>
      </w:pPr>
      <w:r>
        <w:t>&lt;yStart&gt;</w:t>
      </w:r>
      <w:r w:rsidR="00521BF8">
        <w:t>20</w:t>
      </w:r>
      <w:r>
        <w:t>&lt;/</w:t>
      </w:r>
      <w:r w:rsidRPr="004929E8">
        <w:t xml:space="preserve"> </w:t>
      </w:r>
      <w:r>
        <w:t>yStart &gt;</w:t>
      </w:r>
    </w:p>
    <w:p w:rsidR="004929E8" w:rsidRDefault="004929E8" w:rsidP="004929E8">
      <w:pPr>
        <w:pStyle w:val="Code"/>
        <w:ind w:firstLine="720"/>
      </w:pPr>
      <w:r>
        <w:t>&lt;startTime&gt;</w:t>
      </w:r>
      <w:r w:rsidR="00521BF8">
        <w:t>2</w:t>
      </w:r>
      <w:r>
        <w:t>&lt;/startTime&gt;</w:t>
      </w:r>
    </w:p>
    <w:p w:rsidR="004929E8" w:rsidRDefault="004929E8" w:rsidP="004929E8">
      <w:pPr>
        <w:pStyle w:val="Code"/>
        <w:ind w:firstLine="720"/>
      </w:pPr>
      <w:r>
        <w:t>&lt;</w:t>
      </w:r>
      <w:r w:rsidR="00521BF8">
        <w:t>Duration</w:t>
      </w:r>
      <w:r>
        <w:t>&gt;</w:t>
      </w:r>
      <w:r w:rsidR="00521BF8">
        <w:t>8</w:t>
      </w:r>
      <w:r>
        <w:t>&lt;/</w:t>
      </w:r>
      <w:r w:rsidR="00521BF8">
        <w:t>Duration</w:t>
      </w:r>
      <w:r>
        <w:t>&gt;</w:t>
      </w:r>
    </w:p>
    <w:p w:rsidR="004929E8" w:rsidRDefault="004929E8" w:rsidP="004929E8">
      <w:pPr>
        <w:pStyle w:val="Code"/>
        <w:ind w:firstLine="720"/>
      </w:pPr>
      <w:r>
        <w:t>&lt;TextBody&gt;</w:t>
      </w:r>
      <w:r w:rsidR="00521BF8">
        <w:t>&lt;b&gt;Hello&lt;i&gt;World!&lt;/i&gt;&lt;/b&gt;</w:t>
      </w:r>
      <w:r>
        <w:t>&lt;/TextBody&gt;</w:t>
      </w:r>
    </w:p>
    <w:p w:rsidR="004929E8" w:rsidRPr="004929E8" w:rsidRDefault="004929E8" w:rsidP="004929E8">
      <w:pPr>
        <w:pStyle w:val="Code"/>
      </w:pPr>
      <w:r>
        <w:t>&lt;/Text&gt;</w:t>
      </w:r>
    </w:p>
    <w:p w:rsidR="00DC0BB9" w:rsidRDefault="00DC0BB9" w:rsidP="004929E8">
      <w:pPr>
        <w:pStyle w:val="Code"/>
        <w:ind w:firstLine="720"/>
      </w:pPr>
    </w:p>
    <w:p w:rsidR="00DC0BB9" w:rsidRDefault="00DC0BB9" w:rsidP="00DC0BB9">
      <w:pPr>
        <w:pStyle w:val="Heading2"/>
      </w:pPr>
      <w:r>
        <w:t>&lt;shape&gt; Element</w:t>
      </w:r>
    </w:p>
    <w:p w:rsidR="00DC0BB9" w:rsidRDefault="00FA2048" w:rsidP="00DC0BB9">
      <w:r>
        <w:t xml:space="preserve">Shape element will contain data regarding building </w:t>
      </w:r>
      <w:r w:rsidR="00C527AB">
        <w:t>graphics</w:t>
      </w:r>
      <w:r>
        <w:t xml:space="preserve">. Attribute </w:t>
      </w:r>
      <w:r w:rsidR="00C527AB">
        <w:t>‘</w:t>
      </w:r>
      <w:r>
        <w:t>totalpoints</w:t>
      </w:r>
      <w:r w:rsidR="00C527AB">
        <w:t>’</w:t>
      </w:r>
      <w:r>
        <w:t xml:space="preserve"> defines total number of corners the shape has</w:t>
      </w:r>
      <w:r w:rsidR="00C527AB">
        <w:t>,</w:t>
      </w:r>
      <w:r>
        <w:t xml:space="preserve"> </w:t>
      </w:r>
      <w:r w:rsidR="00C527AB">
        <w:t>if ‘totalpoints’ has a value of ‘1’ then shape is to be regarded as a circle. The sub element within shape defines the coordinates of the points and a point number, it is assumed that lines between consecutive numbers.</w:t>
      </w:r>
    </w:p>
    <w:p w:rsidR="00C527AB" w:rsidRDefault="00C527AB" w:rsidP="00C527AB">
      <w:pPr>
        <w:pStyle w:val="Heading2"/>
      </w:pPr>
      <w:r>
        <w:t>&lt;point&gt; Element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527AB" w:rsidTr="00C52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527AB" w:rsidRDefault="0040403E" w:rsidP="0040403E">
            <w:pPr>
              <w:jc w:val="center"/>
            </w:pPr>
            <w:r>
              <w:t>Attribute</w:t>
            </w:r>
            <w:r w:rsidR="00C527AB">
              <w:t xml:space="preserve"> Name</w:t>
            </w:r>
          </w:p>
        </w:tc>
        <w:tc>
          <w:tcPr>
            <w:tcW w:w="3081" w:type="dxa"/>
          </w:tcPr>
          <w:p w:rsidR="00C527AB" w:rsidRDefault="00C527AB" w:rsidP="00C52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81" w:type="dxa"/>
          </w:tcPr>
          <w:p w:rsidR="00C527AB" w:rsidRDefault="00C527AB" w:rsidP="00C52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C527AB" w:rsidTr="00C5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527AB" w:rsidRPr="00896F29" w:rsidRDefault="0040403E" w:rsidP="00C527AB">
            <w:pPr>
              <w:jc w:val="center"/>
              <w:rPr>
                <w:b w:val="0"/>
              </w:rPr>
            </w:pPr>
            <w:r>
              <w:rPr>
                <w:b w:val="0"/>
              </w:rPr>
              <w:t>num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number</w:t>
            </w:r>
            <w:r w:rsidR="008A67FB">
              <w:t>, required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C527AB" w:rsidTr="00C52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527AB" w:rsidRPr="00896F29" w:rsidRDefault="0040403E" w:rsidP="00C527A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x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coordinate</w:t>
            </w:r>
            <w:r w:rsidR="008A67FB">
              <w:t>, required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C527AB" w:rsidTr="00C5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527AB" w:rsidRPr="005555EB" w:rsidRDefault="0040403E" w:rsidP="00C527AB">
            <w:pPr>
              <w:jc w:val="center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Coordinate</w:t>
            </w:r>
            <w:r w:rsidR="008A67FB">
              <w:t>, required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C527AB" w:rsidRDefault="00C527AB" w:rsidP="00C527AB"/>
    <w:p w:rsidR="0040403E" w:rsidRDefault="0040403E" w:rsidP="0040403E">
      <w:pPr>
        <w:pStyle w:val="Heading2"/>
      </w:pPr>
      <w:r>
        <w:t>Shape Examples</w:t>
      </w:r>
    </w:p>
    <w:p w:rsidR="0040403E" w:rsidRDefault="0040403E" w:rsidP="0040403E">
      <w:r>
        <w:t>Circle:</w:t>
      </w:r>
    </w:p>
    <w:p w:rsidR="0040403E" w:rsidRDefault="0040403E" w:rsidP="0040403E">
      <w:pPr>
        <w:pStyle w:val="Code"/>
      </w:pPr>
      <w:r>
        <w:t>&lt;shape totalPoints=”1” width=”5” height=”5”</w:t>
      </w:r>
      <w:r>
        <w:tab/>
        <w:t>&gt;</w:t>
      </w:r>
    </w:p>
    <w:p w:rsidR="0040403E" w:rsidRDefault="0040403E" w:rsidP="0040403E">
      <w:pPr>
        <w:pStyle w:val="Code"/>
      </w:pPr>
      <w:r>
        <w:tab/>
      </w:r>
      <w:r>
        <w:tab/>
        <w:t>&lt;Point num=”1” x=”50” y=”50”/&gt;</w:t>
      </w:r>
    </w:p>
    <w:p w:rsidR="0040403E" w:rsidRDefault="0040403E" w:rsidP="0040403E">
      <w:pPr>
        <w:pStyle w:val="Code"/>
      </w:pPr>
      <w:r>
        <w:t>&lt;/shape&gt;</w:t>
      </w:r>
    </w:p>
    <w:p w:rsidR="0040403E" w:rsidRDefault="0040403E" w:rsidP="0040403E">
      <w:pPr>
        <w:pStyle w:val="NoSpacing"/>
      </w:pPr>
    </w:p>
    <w:p w:rsidR="0040403E" w:rsidRDefault="0040403E" w:rsidP="0040403E">
      <w:pPr>
        <w:pStyle w:val="NoSpacing"/>
      </w:pPr>
      <w:r>
        <w:t>Line:</w:t>
      </w:r>
    </w:p>
    <w:p w:rsidR="0040403E" w:rsidRDefault="0040403E" w:rsidP="0040403E">
      <w:pPr>
        <w:pStyle w:val="Code"/>
      </w:pPr>
      <w:r>
        <w:t>&lt;shape totalPoints=”2” width=”1” height=”1”</w:t>
      </w:r>
      <w:r>
        <w:tab/>
        <w:t>&gt;</w:t>
      </w:r>
    </w:p>
    <w:p w:rsidR="0040403E" w:rsidRDefault="0040403E" w:rsidP="0040403E">
      <w:pPr>
        <w:pStyle w:val="Code"/>
      </w:pPr>
      <w:r>
        <w:tab/>
      </w:r>
      <w:r>
        <w:tab/>
        <w:t>&lt;Point num=”1” x=”50” y=”50”/&gt;</w:t>
      </w:r>
    </w:p>
    <w:p w:rsidR="0040403E" w:rsidRDefault="0040403E" w:rsidP="0040403E">
      <w:pPr>
        <w:pStyle w:val="Code"/>
      </w:pPr>
      <w:r>
        <w:tab/>
      </w:r>
      <w:r>
        <w:tab/>
        <w:t>&lt;Point num=”2” x=”100” y=”100”/&gt;</w:t>
      </w:r>
    </w:p>
    <w:p w:rsidR="0040403E" w:rsidRDefault="0040403E" w:rsidP="0040403E">
      <w:pPr>
        <w:pStyle w:val="Code"/>
      </w:pPr>
      <w:r>
        <w:t>&lt;/shape&gt;</w:t>
      </w:r>
    </w:p>
    <w:p w:rsidR="0040403E" w:rsidRDefault="0040403E" w:rsidP="0040403E"/>
    <w:p w:rsidR="0040403E" w:rsidRDefault="0040403E" w:rsidP="0040403E">
      <w:pPr>
        <w:pStyle w:val="NoSpacing"/>
      </w:pPr>
      <w:r>
        <w:t>Triangle:</w:t>
      </w:r>
    </w:p>
    <w:p w:rsidR="0040403E" w:rsidRDefault="0040403E" w:rsidP="0040403E">
      <w:pPr>
        <w:pStyle w:val="Code"/>
      </w:pPr>
      <w:r>
        <w:t>&lt;shape totalPoints=”3” width=”1” height=”1”</w:t>
      </w:r>
      <w:r>
        <w:tab/>
        <w:t>&gt;</w:t>
      </w:r>
    </w:p>
    <w:p w:rsidR="0040403E" w:rsidRDefault="0040403E" w:rsidP="0040403E">
      <w:pPr>
        <w:pStyle w:val="Code"/>
      </w:pPr>
      <w:r>
        <w:tab/>
      </w:r>
      <w:r>
        <w:tab/>
        <w:t>&lt;Point num=”1” x=”50” y=”50”/&gt;</w:t>
      </w:r>
    </w:p>
    <w:p w:rsidR="0040403E" w:rsidRDefault="0040403E" w:rsidP="0040403E">
      <w:pPr>
        <w:pStyle w:val="Code"/>
      </w:pPr>
      <w:r>
        <w:tab/>
      </w:r>
      <w:r>
        <w:tab/>
        <w:t>&lt;Point num=”2” x=”100” y=”100”/&gt;</w:t>
      </w:r>
    </w:p>
    <w:p w:rsidR="0040403E" w:rsidRDefault="0040403E" w:rsidP="0040403E">
      <w:pPr>
        <w:pStyle w:val="Code"/>
        <w:ind w:left="720" w:firstLine="720"/>
      </w:pPr>
      <w:r>
        <w:lastRenderedPageBreak/>
        <w:t>&lt;Point num=”3” x=”75” y=”75”/&gt;</w:t>
      </w:r>
    </w:p>
    <w:p w:rsidR="0040403E" w:rsidRDefault="0040403E" w:rsidP="0040403E">
      <w:pPr>
        <w:pStyle w:val="Code"/>
      </w:pPr>
      <w:r>
        <w:t>&lt;/shape&gt;</w:t>
      </w:r>
    </w:p>
    <w:p w:rsidR="0040403E" w:rsidRPr="0040403E" w:rsidRDefault="0040403E" w:rsidP="0040403E"/>
    <w:p w:rsidR="0028788B" w:rsidRDefault="00956BA1" w:rsidP="0028788B">
      <w:pPr>
        <w:pStyle w:val="Heading1"/>
      </w:pPr>
      <w:r>
        <w:t>X</w:t>
      </w:r>
      <w:r w:rsidR="0028788B">
        <w:t xml:space="preserve">ML Schema </w:t>
      </w:r>
    </w:p>
    <w:p w:rsidR="00E560F7" w:rsidRDefault="00E560F7" w:rsidP="00EA1A3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The XML Schema </w:t>
      </w:r>
      <w:r w:rsidR="00EA1A31">
        <w:t>is available in the document MMPE_Schema.xsd</w:t>
      </w:r>
    </w:p>
    <w:p w:rsidR="00E560F7" w:rsidRDefault="003B2DDF" w:rsidP="003B2DDF">
      <w:pPr>
        <w:pStyle w:val="Heading1"/>
        <w:rPr>
          <w:rFonts w:eastAsia="Times New Roman"/>
        </w:rPr>
      </w:pPr>
      <w:r>
        <w:rPr>
          <w:rFonts w:eastAsia="Times New Roman"/>
        </w:rPr>
        <w:t>Document Type Definition</w:t>
      </w:r>
    </w:p>
    <w:p w:rsidR="003B2DDF" w:rsidRDefault="003B2DDF" w:rsidP="00CD04A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/>
        </w:rPr>
        <w:t xml:space="preserve">The Document Type Definition is available </w:t>
      </w:r>
      <w:r w:rsidR="00CD04AD">
        <w:rPr>
          <w:rFonts w:eastAsia="Times New Roman"/>
        </w:rPr>
        <w:t>i</w:t>
      </w:r>
      <w:r w:rsidR="001749F9">
        <w:rPr>
          <w:rFonts w:eastAsia="Times New Roman"/>
        </w:rPr>
        <w:t>n the document MMPE_Definition.x</w:t>
      </w:r>
      <w:r w:rsidR="00CD04AD">
        <w:rPr>
          <w:rFonts w:eastAsia="Times New Roman"/>
        </w:rPr>
        <w:t>td</w:t>
      </w:r>
    </w:p>
    <w:p w:rsidR="00D87C0F" w:rsidRDefault="001749F9" w:rsidP="001749F9">
      <w:pPr>
        <w:pStyle w:val="Heading1"/>
      </w:pPr>
      <w:r>
        <w:t>Revision History</w:t>
      </w:r>
    </w:p>
    <w:tbl>
      <w:tblPr>
        <w:tblW w:w="960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3446"/>
      </w:tblGrid>
      <w:tr w:rsidR="001749F9" w:rsidRPr="00D26CE4" w:rsidTr="005555EB">
        <w:tc>
          <w:tcPr>
            <w:tcW w:w="15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Version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Status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Date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Edited By</w:t>
            </w:r>
          </w:p>
        </w:tc>
        <w:tc>
          <w:tcPr>
            <w:tcW w:w="344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Description of change</w:t>
            </w:r>
          </w:p>
        </w:tc>
      </w:tr>
      <w:tr w:rsidR="001749F9" w:rsidRPr="00D26CE4" w:rsidTr="005555EB">
        <w:tc>
          <w:tcPr>
            <w:tcW w:w="1540" w:type="dxa"/>
            <w:shd w:val="clear" w:color="auto" w:fill="D3DFEE"/>
          </w:tcPr>
          <w:p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0.1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 w:rsidRPr="00D26CE4"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03/02/14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M. Vuong</w:t>
            </w:r>
          </w:p>
        </w:tc>
        <w:tc>
          <w:tcPr>
            <w:tcW w:w="3446" w:type="dxa"/>
            <w:shd w:val="clear" w:color="auto" w:fill="D3DFEE"/>
          </w:tcPr>
          <w:p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Initial draft</w:t>
            </w:r>
          </w:p>
        </w:tc>
      </w:tr>
      <w:tr w:rsidR="001749F9" w:rsidRPr="00D26CE4" w:rsidTr="005555EB">
        <w:tc>
          <w:tcPr>
            <w:tcW w:w="1540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0.2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03/02/14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H. Smith-Andrews</w:t>
            </w:r>
          </w:p>
        </w:tc>
        <w:tc>
          <w:tcPr>
            <w:tcW w:w="3446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Modifications to some schema definitions</w:t>
            </w:r>
          </w:p>
        </w:tc>
      </w:tr>
      <w:tr w:rsidR="001749F9" w:rsidRPr="00D26CE4" w:rsidTr="005555EB">
        <w:tc>
          <w:tcPr>
            <w:tcW w:w="1540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0.3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04/02/14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S. Nicholson</w:t>
            </w:r>
          </w:p>
        </w:tc>
        <w:tc>
          <w:tcPr>
            <w:tcW w:w="3446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Added width and height tags, added schema and DTD</w:t>
            </w:r>
          </w:p>
        </w:tc>
      </w:tr>
      <w:tr w:rsidR="00521BF8" w:rsidRPr="00D26CE4" w:rsidTr="005555EB">
        <w:tc>
          <w:tcPr>
            <w:tcW w:w="1540" w:type="dxa"/>
            <w:shd w:val="clear" w:color="auto" w:fill="D3DFEE"/>
          </w:tcPr>
          <w:p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0.4</w:t>
            </w:r>
          </w:p>
        </w:tc>
        <w:tc>
          <w:tcPr>
            <w:tcW w:w="1540" w:type="dxa"/>
            <w:shd w:val="clear" w:color="auto" w:fill="D3DFEE"/>
          </w:tcPr>
          <w:p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521BF8" w:rsidRDefault="00521BF8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10/02/14</w:t>
            </w:r>
          </w:p>
        </w:tc>
        <w:tc>
          <w:tcPr>
            <w:tcW w:w="1540" w:type="dxa"/>
            <w:shd w:val="clear" w:color="auto" w:fill="D3DFEE"/>
          </w:tcPr>
          <w:p w:rsidR="00521BF8" w:rsidRDefault="00521BF8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Henry Smith-Andrews</w:t>
            </w:r>
          </w:p>
        </w:tc>
        <w:tc>
          <w:tcPr>
            <w:tcW w:w="3446" w:type="dxa"/>
            <w:shd w:val="clear" w:color="auto" w:fill="D3DFEE"/>
          </w:tcPr>
          <w:p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Group wide meeting edit:</w:t>
            </w:r>
          </w:p>
          <w:p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</w:tr>
      <w:tr w:rsidR="0040403E" w:rsidRPr="00D26CE4" w:rsidTr="005555EB">
        <w:tc>
          <w:tcPr>
            <w:tcW w:w="1540" w:type="dxa"/>
            <w:shd w:val="clear" w:color="auto" w:fill="D3DFEE"/>
          </w:tcPr>
          <w:p w:rsidR="0040403E" w:rsidRDefault="0040403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0.5</w:t>
            </w:r>
          </w:p>
        </w:tc>
        <w:tc>
          <w:tcPr>
            <w:tcW w:w="1540" w:type="dxa"/>
            <w:shd w:val="clear" w:color="auto" w:fill="D3DFEE"/>
          </w:tcPr>
          <w:p w:rsidR="0040403E" w:rsidRDefault="0040403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40403E" w:rsidRDefault="0040403E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12/02/14</w:t>
            </w:r>
          </w:p>
        </w:tc>
        <w:tc>
          <w:tcPr>
            <w:tcW w:w="1540" w:type="dxa"/>
            <w:shd w:val="clear" w:color="auto" w:fill="D3DFEE"/>
          </w:tcPr>
          <w:p w:rsidR="0040403E" w:rsidRDefault="0040403E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M. Vuong</w:t>
            </w:r>
          </w:p>
        </w:tc>
        <w:tc>
          <w:tcPr>
            <w:tcW w:w="3446" w:type="dxa"/>
            <w:shd w:val="clear" w:color="auto" w:fill="D3DFEE"/>
          </w:tcPr>
          <w:p w:rsidR="0040403E" w:rsidRDefault="0040403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Added shape description</w:t>
            </w:r>
          </w:p>
        </w:tc>
      </w:tr>
    </w:tbl>
    <w:p w:rsidR="001749F9" w:rsidRPr="001749F9" w:rsidRDefault="001749F9" w:rsidP="001749F9"/>
    <w:sectPr w:rsidR="001749F9" w:rsidRPr="001749F9" w:rsidSect="00D50E0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EB0" w:rsidRDefault="00640EB0" w:rsidP="001749F9">
      <w:pPr>
        <w:spacing w:after="0" w:line="240" w:lineRule="auto"/>
      </w:pPr>
      <w:r>
        <w:separator/>
      </w:r>
    </w:p>
  </w:endnote>
  <w:endnote w:type="continuationSeparator" w:id="0">
    <w:p w:rsidR="00640EB0" w:rsidRDefault="00640EB0" w:rsidP="0017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AB" w:rsidRDefault="00C527AB">
    <w:pPr>
      <w:pStyle w:val="Footer"/>
    </w:pPr>
    <w:r>
      <w:t>v0.3</w:t>
    </w:r>
    <w:r>
      <w:tab/>
    </w:r>
    <w:r w:rsidR="00D11388">
      <w:fldChar w:fldCharType="begin"/>
    </w:r>
    <w:r>
      <w:instrText xml:space="preserve"> PAGE   \* MERGEFORMAT </w:instrText>
    </w:r>
    <w:r w:rsidR="00D11388">
      <w:fldChar w:fldCharType="separate"/>
    </w:r>
    <w:r w:rsidR="00406515">
      <w:rPr>
        <w:noProof/>
      </w:rPr>
      <w:t>1</w:t>
    </w:r>
    <w:r w:rsidR="00D1138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EB0" w:rsidRDefault="00640EB0" w:rsidP="001749F9">
      <w:pPr>
        <w:spacing w:after="0" w:line="240" w:lineRule="auto"/>
      </w:pPr>
      <w:r>
        <w:separator/>
      </w:r>
    </w:p>
  </w:footnote>
  <w:footnote w:type="continuationSeparator" w:id="0">
    <w:p w:rsidR="00640EB0" w:rsidRDefault="00640EB0" w:rsidP="00174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75"/>
    <w:rsid w:val="001749F9"/>
    <w:rsid w:val="001A3A4C"/>
    <w:rsid w:val="00217B9C"/>
    <w:rsid w:val="0028350F"/>
    <w:rsid w:val="0028788B"/>
    <w:rsid w:val="00301A98"/>
    <w:rsid w:val="00365E14"/>
    <w:rsid w:val="003964A2"/>
    <w:rsid w:val="003B2DDF"/>
    <w:rsid w:val="0040403E"/>
    <w:rsid w:val="00406515"/>
    <w:rsid w:val="004929E8"/>
    <w:rsid w:val="005016DF"/>
    <w:rsid w:val="00521BF8"/>
    <w:rsid w:val="005555EB"/>
    <w:rsid w:val="005A769B"/>
    <w:rsid w:val="00613AD1"/>
    <w:rsid w:val="00640EB0"/>
    <w:rsid w:val="00654E2D"/>
    <w:rsid w:val="00655C3F"/>
    <w:rsid w:val="00656B8E"/>
    <w:rsid w:val="00665010"/>
    <w:rsid w:val="00676635"/>
    <w:rsid w:val="006B360C"/>
    <w:rsid w:val="006E5C7D"/>
    <w:rsid w:val="007B2115"/>
    <w:rsid w:val="007C09E1"/>
    <w:rsid w:val="007F3F9D"/>
    <w:rsid w:val="008115DC"/>
    <w:rsid w:val="00856111"/>
    <w:rsid w:val="0088056B"/>
    <w:rsid w:val="00896F29"/>
    <w:rsid w:val="008A67FB"/>
    <w:rsid w:val="008B1663"/>
    <w:rsid w:val="008E7EA2"/>
    <w:rsid w:val="008F5C15"/>
    <w:rsid w:val="00925C7E"/>
    <w:rsid w:val="00956BA1"/>
    <w:rsid w:val="00980CC9"/>
    <w:rsid w:val="009E0674"/>
    <w:rsid w:val="00A36F81"/>
    <w:rsid w:val="00A37903"/>
    <w:rsid w:val="00B04596"/>
    <w:rsid w:val="00BB6157"/>
    <w:rsid w:val="00BC6EFB"/>
    <w:rsid w:val="00C02E13"/>
    <w:rsid w:val="00C3346D"/>
    <w:rsid w:val="00C527AB"/>
    <w:rsid w:val="00C729B6"/>
    <w:rsid w:val="00CB7964"/>
    <w:rsid w:val="00CD04AD"/>
    <w:rsid w:val="00CE4175"/>
    <w:rsid w:val="00D0594E"/>
    <w:rsid w:val="00D11388"/>
    <w:rsid w:val="00D23EA6"/>
    <w:rsid w:val="00D50E0D"/>
    <w:rsid w:val="00D87C0F"/>
    <w:rsid w:val="00DA5960"/>
    <w:rsid w:val="00DA6115"/>
    <w:rsid w:val="00DB6519"/>
    <w:rsid w:val="00DC0BB9"/>
    <w:rsid w:val="00E048FC"/>
    <w:rsid w:val="00E2130B"/>
    <w:rsid w:val="00E44D64"/>
    <w:rsid w:val="00E560F7"/>
    <w:rsid w:val="00EA1A31"/>
    <w:rsid w:val="00EB5655"/>
    <w:rsid w:val="00F0445D"/>
    <w:rsid w:val="00F13EA1"/>
    <w:rsid w:val="00F94C00"/>
    <w:rsid w:val="00F96FA4"/>
    <w:rsid w:val="00FA2048"/>
    <w:rsid w:val="00F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4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8056B"/>
    <w:pPr>
      <w:spacing w:after="0" w:line="240" w:lineRule="auto"/>
    </w:pPr>
  </w:style>
  <w:style w:type="table" w:styleId="TableGrid">
    <w:name w:val="Table Grid"/>
    <w:basedOn w:val="TableNormal"/>
    <w:uiPriority w:val="59"/>
    <w:rsid w:val="0088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80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6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87C0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C0F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1A3A4C"/>
    <w:pPr>
      <w:spacing w:after="0" w:line="24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EA1A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F9"/>
  </w:style>
  <w:style w:type="paragraph" w:styleId="Footer">
    <w:name w:val="footer"/>
    <w:basedOn w:val="Normal"/>
    <w:link w:val="Foot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F9"/>
  </w:style>
  <w:style w:type="character" w:styleId="CommentReference">
    <w:name w:val="annotation reference"/>
    <w:basedOn w:val="DefaultParagraphFont"/>
    <w:uiPriority w:val="99"/>
    <w:semiHidden/>
    <w:unhideWhenUsed/>
    <w:rsid w:val="00F13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4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8056B"/>
    <w:pPr>
      <w:spacing w:after="0" w:line="240" w:lineRule="auto"/>
    </w:pPr>
  </w:style>
  <w:style w:type="table" w:styleId="TableGrid">
    <w:name w:val="Table Grid"/>
    <w:basedOn w:val="TableNormal"/>
    <w:uiPriority w:val="59"/>
    <w:rsid w:val="0088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80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6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87C0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C0F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1A3A4C"/>
    <w:pPr>
      <w:spacing w:after="0" w:line="24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EA1A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F9"/>
  </w:style>
  <w:style w:type="paragraph" w:styleId="Footer">
    <w:name w:val="footer"/>
    <w:basedOn w:val="Normal"/>
    <w:link w:val="Foot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F9"/>
  </w:style>
  <w:style w:type="character" w:styleId="CommentReference">
    <w:name w:val="annotation reference"/>
    <w:basedOn w:val="DefaultParagraphFont"/>
    <w:uiPriority w:val="99"/>
    <w:semiHidden/>
    <w:unhideWhenUsed/>
    <w:rsid w:val="00F13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10E9E-20B8-468C-9A57-CDC404AF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6EF7F41A.dotm</Template>
  <TotalTime>0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Juliette Carter</cp:lastModifiedBy>
  <cp:revision>2</cp:revision>
  <dcterms:created xsi:type="dcterms:W3CDTF">2014-02-14T13:05:00Z</dcterms:created>
  <dcterms:modified xsi:type="dcterms:W3CDTF">2014-02-14T13:05:00Z</dcterms:modified>
</cp:coreProperties>
</file>