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980" w:rsidRDefault="00CE4175" w:rsidP="0097020E">
      <w:pPr>
        <w:pStyle w:val="Title"/>
        <w:jc w:val="center"/>
      </w:pPr>
      <w:r>
        <w:t>Project Wide Standards</w:t>
      </w:r>
    </w:p>
    <w:p w:rsidR="00CE4175" w:rsidRDefault="00CE4175" w:rsidP="00CE4175">
      <w:pPr>
        <w:pStyle w:val="Heading1"/>
      </w:pPr>
      <w:r>
        <w:t>General Formats</w:t>
      </w:r>
    </w:p>
    <w:p w:rsidR="00CE4175" w:rsidRDefault="00CE4175" w:rsidP="00CE4175">
      <w:r>
        <w:rPr>
          <w:u w:val="single"/>
        </w:rPr>
        <w:t>Colour</w:t>
      </w:r>
      <w:r>
        <w:t xml:space="preserve"> – colours are to be given in hexadecimal.</w:t>
      </w:r>
    </w:p>
    <w:p w:rsidR="00CE4175" w:rsidRPr="00CE4175" w:rsidRDefault="00CE4175" w:rsidP="00CE4175">
      <w:r>
        <w:rPr>
          <w:u w:val="single"/>
        </w:rPr>
        <w:t>Time</w:t>
      </w:r>
      <w:r>
        <w:t xml:space="preserve"> – Integer values for time in seconds.</w:t>
      </w:r>
    </w:p>
    <w:p w:rsidR="0028350F" w:rsidRPr="0028350F" w:rsidRDefault="005016DF" w:rsidP="0028350F">
      <w:pPr>
        <w:pStyle w:val="Heading1"/>
      </w:pPr>
      <w:r>
        <w:t>Media Formats</w:t>
      </w:r>
    </w:p>
    <w:p w:rsidR="005016DF" w:rsidRDefault="00856111" w:rsidP="005016DF">
      <w:r w:rsidRPr="00856111">
        <w:rPr>
          <w:u w:val="single"/>
        </w:rPr>
        <w:t>Audio</w:t>
      </w:r>
      <w:r w:rsidR="005016DF">
        <w:t xml:space="preserve"> – </w:t>
      </w:r>
      <w:r w:rsidR="005A769B">
        <w:t xml:space="preserve">mp3, </w:t>
      </w:r>
      <w:r>
        <w:t>wav</w:t>
      </w:r>
    </w:p>
    <w:p w:rsidR="005016DF" w:rsidRDefault="005016DF" w:rsidP="005016DF">
      <w:r>
        <w:rPr>
          <w:u w:val="single"/>
        </w:rPr>
        <w:t>Images</w:t>
      </w:r>
      <w:r>
        <w:t xml:space="preserve"> – </w:t>
      </w:r>
      <w:r w:rsidR="00856111">
        <w:t>jpeg</w:t>
      </w:r>
      <w:r w:rsidR="00A37903">
        <w:t xml:space="preserve">, </w:t>
      </w:r>
      <w:r w:rsidR="0028350F">
        <w:t>gi</w:t>
      </w:r>
      <w:r w:rsidR="00A37903">
        <w:t>f</w:t>
      </w:r>
      <w:r w:rsidR="0028350F">
        <w:t>, bitmap, tiff</w:t>
      </w:r>
    </w:p>
    <w:p w:rsidR="005A769B" w:rsidRDefault="005A769B" w:rsidP="005016DF">
      <w:r w:rsidRPr="009E0674">
        <w:rPr>
          <w:u w:val="single"/>
        </w:rPr>
        <w:t>Videos</w:t>
      </w:r>
      <w:r>
        <w:t xml:space="preserve"> </w:t>
      </w:r>
      <w:r w:rsidR="0028350F">
        <w:t>–</w:t>
      </w:r>
      <w:r>
        <w:t xml:space="preserve"> </w:t>
      </w:r>
      <w:proofErr w:type="spellStart"/>
      <w:r w:rsidR="0028350F">
        <w:t>avi</w:t>
      </w:r>
      <w:proofErr w:type="spellEnd"/>
      <w:r w:rsidR="0028350F">
        <w:t xml:space="preserve">, mp4, </w:t>
      </w:r>
      <w:bookmarkStart w:id="0" w:name="_GoBack"/>
      <w:bookmarkEnd w:id="0"/>
    </w:p>
    <w:p w:rsidR="0028350F" w:rsidRDefault="0028350F" w:rsidP="005016DF">
      <w:r w:rsidRPr="0028350F">
        <w:rPr>
          <w:u w:val="single"/>
        </w:rPr>
        <w:t>Midi</w:t>
      </w:r>
      <w:r>
        <w:t xml:space="preserve"> - midi</w:t>
      </w:r>
    </w:p>
    <w:p w:rsidR="00C3346D" w:rsidRDefault="00C3346D" w:rsidP="00F0445D">
      <w:pPr>
        <w:pStyle w:val="Heading1"/>
      </w:pPr>
      <w:r>
        <w:t>Main Elements</w:t>
      </w:r>
    </w:p>
    <w:p w:rsidR="00C3346D" w:rsidRDefault="0088056B" w:rsidP="00C3346D">
      <w:r>
        <w:rPr>
          <w:u w:val="single"/>
        </w:rPr>
        <w:t xml:space="preserve">Root element </w:t>
      </w:r>
      <w:r>
        <w:t xml:space="preserve">– should be named </w:t>
      </w:r>
      <w:r w:rsidR="00980CC9">
        <w:t>slideshow</w:t>
      </w:r>
    </w:p>
    <w:p w:rsidR="0088056B" w:rsidRDefault="0088056B" w:rsidP="00C3346D">
      <w:r>
        <w:rPr>
          <w:u w:val="single"/>
        </w:rPr>
        <w:t xml:space="preserve">Child elements </w:t>
      </w:r>
      <w:r>
        <w:t xml:space="preserve">– three main </w:t>
      </w:r>
      <w:r w:rsidR="00F0445D">
        <w:t xml:space="preserve">child elements should be named </w:t>
      </w:r>
      <w:proofErr w:type="spellStart"/>
      <w:r w:rsidR="00F0445D">
        <w:t>documenti</w:t>
      </w:r>
      <w:r>
        <w:t>nfo</w:t>
      </w:r>
      <w:proofErr w:type="spellEnd"/>
      <w:r>
        <w:t xml:space="preserve">, </w:t>
      </w:r>
      <w:r w:rsidR="00F0445D">
        <w:t>d</w:t>
      </w:r>
      <w:r>
        <w:t xml:space="preserve">efaults and </w:t>
      </w:r>
      <w:r w:rsidR="00F0445D">
        <w:t>s</w:t>
      </w:r>
      <w:r>
        <w:t>lide</w:t>
      </w:r>
    </w:p>
    <w:p w:rsidR="00F0445D" w:rsidRDefault="0088056B" w:rsidP="00BB6157">
      <w:pPr>
        <w:pStyle w:val="Heading2"/>
      </w:pPr>
      <w:r>
        <w:t>Example</w:t>
      </w:r>
    </w:p>
    <w:p w:rsidR="0088056B" w:rsidRDefault="0088056B" w:rsidP="001A3A4C">
      <w:pPr>
        <w:pStyle w:val="Code"/>
      </w:pPr>
      <w:r>
        <w:t>&lt;</w:t>
      </w:r>
      <w:proofErr w:type="gramStart"/>
      <w:r w:rsidR="00F0445D">
        <w:t>slideshow</w:t>
      </w:r>
      <w:proofErr w:type="gramEnd"/>
      <w:r>
        <w:t>&gt;</w:t>
      </w:r>
    </w:p>
    <w:p w:rsidR="0088056B" w:rsidRDefault="00F0445D" w:rsidP="001A3A4C">
      <w:pPr>
        <w:pStyle w:val="Code"/>
      </w:pPr>
      <w:r>
        <w:tab/>
        <w:t>&lt;</w:t>
      </w:r>
      <w:proofErr w:type="spellStart"/>
      <w:proofErr w:type="gramStart"/>
      <w:r>
        <w:t>documenti</w:t>
      </w:r>
      <w:r w:rsidR="0088056B">
        <w:t>nfo</w:t>
      </w:r>
      <w:proofErr w:type="spellEnd"/>
      <w:proofErr w:type="gramEnd"/>
      <w:r w:rsidR="0088056B">
        <w:t>&gt;</w:t>
      </w:r>
    </w:p>
    <w:p w:rsidR="0088056B" w:rsidRDefault="00F0445D" w:rsidP="001A3A4C">
      <w:pPr>
        <w:pStyle w:val="Code"/>
      </w:pPr>
      <w:r>
        <w:tab/>
        <w:t>&lt;/</w:t>
      </w:r>
      <w:proofErr w:type="spellStart"/>
      <w:r>
        <w:t>d</w:t>
      </w:r>
      <w:r w:rsidR="0088056B">
        <w:t>ocument</w:t>
      </w:r>
      <w:r>
        <w:t>i</w:t>
      </w:r>
      <w:r w:rsidR="0088056B">
        <w:t>nfo</w:t>
      </w:r>
      <w:proofErr w:type="spellEnd"/>
      <w:r w:rsidR="0088056B">
        <w:t>&gt;</w:t>
      </w:r>
    </w:p>
    <w:p w:rsidR="0088056B" w:rsidRDefault="00F0445D" w:rsidP="001A3A4C">
      <w:pPr>
        <w:pStyle w:val="Code"/>
      </w:pPr>
      <w:r>
        <w:tab/>
        <w:t>&lt;</w:t>
      </w:r>
      <w:proofErr w:type="gramStart"/>
      <w:r>
        <w:t>d</w:t>
      </w:r>
      <w:r w:rsidR="0088056B">
        <w:t>efaults</w:t>
      </w:r>
      <w:proofErr w:type="gramEnd"/>
      <w:r w:rsidR="0088056B">
        <w:t>&gt;</w:t>
      </w:r>
    </w:p>
    <w:p w:rsidR="0088056B" w:rsidRDefault="00F0445D" w:rsidP="001A3A4C">
      <w:pPr>
        <w:pStyle w:val="Code"/>
      </w:pPr>
      <w:r>
        <w:tab/>
        <w:t>&lt;/d</w:t>
      </w:r>
      <w:r w:rsidR="0088056B">
        <w:t>efaults&gt;</w:t>
      </w:r>
    </w:p>
    <w:p w:rsidR="0088056B" w:rsidRDefault="00F0445D" w:rsidP="001A3A4C">
      <w:pPr>
        <w:pStyle w:val="Code"/>
      </w:pPr>
      <w:r>
        <w:tab/>
        <w:t>&lt;</w:t>
      </w:r>
      <w:proofErr w:type="gramStart"/>
      <w:r>
        <w:t>s</w:t>
      </w:r>
      <w:r w:rsidR="0088056B">
        <w:t>lide</w:t>
      </w:r>
      <w:proofErr w:type="gramEnd"/>
      <w:r w:rsidR="0088056B">
        <w:t>&gt;</w:t>
      </w:r>
    </w:p>
    <w:p w:rsidR="0088056B" w:rsidRDefault="0088056B" w:rsidP="001A3A4C">
      <w:pPr>
        <w:pStyle w:val="Code"/>
      </w:pPr>
      <w:r>
        <w:tab/>
      </w:r>
      <w:r w:rsidR="00F0445D">
        <w:t>&lt;/s</w:t>
      </w:r>
      <w:r>
        <w:t>lide&gt;</w:t>
      </w:r>
    </w:p>
    <w:p w:rsidR="0088056B" w:rsidRDefault="0088056B" w:rsidP="001A3A4C">
      <w:pPr>
        <w:pStyle w:val="Code"/>
      </w:pPr>
      <w:r>
        <w:t>&lt;/</w:t>
      </w:r>
      <w:r w:rsidR="00F0445D">
        <w:t>slideshow</w:t>
      </w:r>
      <w:r>
        <w:t>&gt;</w:t>
      </w:r>
    </w:p>
    <w:p w:rsidR="00217B9C" w:rsidRDefault="00217B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8056B" w:rsidRDefault="00F0445D" w:rsidP="0088056B">
      <w:pPr>
        <w:pStyle w:val="Heading1"/>
      </w:pPr>
      <w:r>
        <w:lastRenderedPageBreak/>
        <w:t>&lt;</w:t>
      </w:r>
      <w:proofErr w:type="spellStart"/>
      <w:proofErr w:type="gramStart"/>
      <w:r>
        <w:t>documenti</w:t>
      </w:r>
      <w:r w:rsidR="003964A2">
        <w:t>nfo</w:t>
      </w:r>
      <w:proofErr w:type="spellEnd"/>
      <w:proofErr w:type="gramEnd"/>
      <w:r w:rsidR="003964A2">
        <w:t xml:space="preserve">&gt; </w:t>
      </w:r>
      <w:r w:rsidR="0088056B">
        <w:t xml:space="preserve">Sub Child Elements </w:t>
      </w:r>
    </w:p>
    <w:p w:rsidR="00896F29" w:rsidRPr="00896F29" w:rsidRDefault="00896F29" w:rsidP="00896F29"/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8056B" w:rsidTr="00A3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056B" w:rsidRDefault="00896F29" w:rsidP="00896F29">
            <w:pPr>
              <w:jc w:val="center"/>
            </w:pPr>
            <w:r>
              <w:t>Element Name</w:t>
            </w:r>
          </w:p>
        </w:tc>
        <w:tc>
          <w:tcPr>
            <w:tcW w:w="3081" w:type="dxa"/>
          </w:tcPr>
          <w:p w:rsidR="0088056B" w:rsidRDefault="00896F29" w:rsidP="00896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081" w:type="dxa"/>
          </w:tcPr>
          <w:p w:rsidR="0088056B" w:rsidRDefault="00896F29" w:rsidP="00896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88056B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056B" w:rsidRDefault="00980CC9" w:rsidP="00896F29">
            <w:pPr>
              <w:jc w:val="center"/>
            </w:pPr>
            <w:r>
              <w:rPr>
                <w:b w:val="0"/>
              </w:rPr>
              <w:t>author</w:t>
            </w:r>
          </w:p>
        </w:tc>
        <w:tc>
          <w:tcPr>
            <w:tcW w:w="3081" w:type="dxa"/>
          </w:tcPr>
          <w:p w:rsidR="0088056B" w:rsidRDefault="00980CC9" w:rsidP="00896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Author’s</w:t>
            </w:r>
            <w:r w:rsidR="00896F29">
              <w:t xml:space="preserve"> name</w:t>
            </w:r>
          </w:p>
        </w:tc>
        <w:tc>
          <w:tcPr>
            <w:tcW w:w="3081" w:type="dxa"/>
          </w:tcPr>
          <w:p w:rsidR="0088056B" w:rsidRDefault="00BB6157" w:rsidP="00896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896F29">
              <w:t>tring</w:t>
            </w:r>
          </w:p>
        </w:tc>
      </w:tr>
      <w:tr w:rsidR="0088056B" w:rsidTr="00A3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056B" w:rsidRPr="00896F29" w:rsidRDefault="00980CC9" w:rsidP="00896F29">
            <w:pPr>
              <w:jc w:val="center"/>
              <w:rPr>
                <w:b w:val="0"/>
              </w:rPr>
            </w:pPr>
            <w:r>
              <w:rPr>
                <w:b w:val="0"/>
              </w:rPr>
              <w:t>v</w:t>
            </w:r>
            <w:r w:rsidR="00896F29" w:rsidRPr="00896F29">
              <w:rPr>
                <w:b w:val="0"/>
              </w:rPr>
              <w:t>ersion</w:t>
            </w:r>
            <w:r w:rsidR="00896F29">
              <w:rPr>
                <w:b w:val="0"/>
              </w:rPr>
              <w:t xml:space="preserve"> </w:t>
            </w:r>
          </w:p>
        </w:tc>
        <w:tc>
          <w:tcPr>
            <w:tcW w:w="3081" w:type="dxa"/>
          </w:tcPr>
          <w:p w:rsidR="0088056B" w:rsidRDefault="00896F29" w:rsidP="00896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of presentation</w:t>
            </w:r>
          </w:p>
        </w:tc>
        <w:tc>
          <w:tcPr>
            <w:tcW w:w="3081" w:type="dxa"/>
          </w:tcPr>
          <w:p w:rsidR="0088056B" w:rsidRDefault="00BB6157" w:rsidP="00896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88056B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056B" w:rsidRPr="00896F29" w:rsidRDefault="00980CC9" w:rsidP="00896F29">
            <w:pPr>
              <w:jc w:val="center"/>
              <w:rPr>
                <w:b w:val="0"/>
              </w:rPr>
            </w:pPr>
            <w:r>
              <w:rPr>
                <w:b w:val="0"/>
              </w:rPr>
              <w:t>comment</w:t>
            </w:r>
          </w:p>
        </w:tc>
        <w:tc>
          <w:tcPr>
            <w:tcW w:w="3081" w:type="dxa"/>
          </w:tcPr>
          <w:p w:rsidR="0088056B" w:rsidRDefault="00896F29" w:rsidP="00896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of presentation</w:t>
            </w:r>
          </w:p>
        </w:tc>
        <w:tc>
          <w:tcPr>
            <w:tcW w:w="3081" w:type="dxa"/>
          </w:tcPr>
          <w:p w:rsidR="0088056B" w:rsidRDefault="00BB6157" w:rsidP="00896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1A3A4C" w:rsidTr="00A3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A3A4C" w:rsidRPr="001A3A4C" w:rsidRDefault="001A3A4C" w:rsidP="00896F29">
            <w:pPr>
              <w:jc w:val="center"/>
              <w:rPr>
                <w:b w:val="0"/>
              </w:rPr>
            </w:pPr>
            <w:r>
              <w:rPr>
                <w:b w:val="0"/>
              </w:rPr>
              <w:t>w</w:t>
            </w:r>
            <w:r w:rsidRPr="001A3A4C">
              <w:rPr>
                <w:b w:val="0"/>
              </w:rPr>
              <w:t>idth</w:t>
            </w:r>
          </w:p>
        </w:tc>
        <w:tc>
          <w:tcPr>
            <w:tcW w:w="3081" w:type="dxa"/>
          </w:tcPr>
          <w:p w:rsidR="001A3A4C" w:rsidRPr="001A3A4C" w:rsidRDefault="001A3A4C" w:rsidP="00896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A4C">
              <w:t>Presentation width in pixels</w:t>
            </w:r>
          </w:p>
        </w:tc>
        <w:tc>
          <w:tcPr>
            <w:tcW w:w="3081" w:type="dxa"/>
          </w:tcPr>
          <w:p w:rsidR="001A3A4C" w:rsidRPr="001A3A4C" w:rsidRDefault="001A3A4C" w:rsidP="00896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A4C">
              <w:t>Integer</w:t>
            </w:r>
          </w:p>
        </w:tc>
      </w:tr>
      <w:tr w:rsidR="001A3A4C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A3A4C" w:rsidRPr="001A3A4C" w:rsidRDefault="001A3A4C" w:rsidP="00896F29">
            <w:pPr>
              <w:jc w:val="center"/>
              <w:rPr>
                <w:b w:val="0"/>
              </w:rPr>
            </w:pPr>
            <w:r>
              <w:rPr>
                <w:b w:val="0"/>
              </w:rPr>
              <w:t>h</w:t>
            </w:r>
            <w:r w:rsidRPr="001A3A4C">
              <w:rPr>
                <w:b w:val="0"/>
              </w:rPr>
              <w:t>eight</w:t>
            </w:r>
          </w:p>
        </w:tc>
        <w:tc>
          <w:tcPr>
            <w:tcW w:w="3081" w:type="dxa"/>
          </w:tcPr>
          <w:p w:rsidR="001A3A4C" w:rsidRPr="001A3A4C" w:rsidRDefault="001A3A4C" w:rsidP="00896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A4C">
              <w:t>Presentation height in pixels</w:t>
            </w:r>
          </w:p>
        </w:tc>
        <w:tc>
          <w:tcPr>
            <w:tcW w:w="3081" w:type="dxa"/>
          </w:tcPr>
          <w:p w:rsidR="001A3A4C" w:rsidRPr="001A3A4C" w:rsidRDefault="001A3A4C" w:rsidP="00896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A4C">
              <w:t>Integer</w:t>
            </w:r>
          </w:p>
        </w:tc>
      </w:tr>
    </w:tbl>
    <w:p w:rsidR="00980CC9" w:rsidRDefault="00980CC9" w:rsidP="0088056B">
      <w:pPr>
        <w:pStyle w:val="NoSpacing"/>
      </w:pPr>
    </w:p>
    <w:p w:rsidR="0088056B" w:rsidRDefault="00896F29" w:rsidP="00365E14">
      <w:pPr>
        <w:pStyle w:val="Heading2"/>
      </w:pPr>
      <w:r>
        <w:t>Example</w:t>
      </w:r>
    </w:p>
    <w:p w:rsidR="00B04596" w:rsidRDefault="00980CC9" w:rsidP="001A3A4C">
      <w:pPr>
        <w:pStyle w:val="Code"/>
      </w:pPr>
      <w:r>
        <w:t>&lt;</w:t>
      </w:r>
      <w:proofErr w:type="spellStart"/>
      <w:proofErr w:type="gramStart"/>
      <w:r>
        <w:t>documenti</w:t>
      </w:r>
      <w:r w:rsidR="00B04596">
        <w:t>nfo</w:t>
      </w:r>
      <w:proofErr w:type="spellEnd"/>
      <w:proofErr w:type="gramEnd"/>
      <w:r w:rsidR="00B04596">
        <w:t>&gt;</w:t>
      </w:r>
    </w:p>
    <w:p w:rsidR="00B04596" w:rsidRDefault="00B04596" w:rsidP="001A3A4C">
      <w:pPr>
        <w:pStyle w:val="Code"/>
      </w:pPr>
      <w:r>
        <w:tab/>
        <w:t>&lt;</w:t>
      </w:r>
      <w:proofErr w:type="gramStart"/>
      <w:r w:rsidR="001A3A4C">
        <w:t>author</w:t>
      </w:r>
      <w:r>
        <w:t>&gt;</w:t>
      </w:r>
      <w:proofErr w:type="gramEnd"/>
      <w:r w:rsidR="00365E14">
        <w:t>Stuart Porter</w:t>
      </w:r>
      <w:r>
        <w:t>&lt;/</w:t>
      </w:r>
      <w:r w:rsidR="00980CC9" w:rsidRPr="00980CC9">
        <w:t>author</w:t>
      </w:r>
      <w:r>
        <w:t>&gt;</w:t>
      </w:r>
    </w:p>
    <w:p w:rsidR="00980CC9" w:rsidRDefault="00B04596" w:rsidP="001A3A4C">
      <w:pPr>
        <w:pStyle w:val="Code"/>
      </w:pPr>
      <w:r>
        <w:tab/>
      </w:r>
      <w:r w:rsidR="00980CC9">
        <w:t>&lt;</w:t>
      </w:r>
      <w:proofErr w:type="gramStart"/>
      <w:r w:rsidR="00980CC9">
        <w:t>version&gt;</w:t>
      </w:r>
      <w:proofErr w:type="gramEnd"/>
      <w:r w:rsidR="00980CC9">
        <w:t>1.0&lt;/v</w:t>
      </w:r>
      <w:r>
        <w:t>ersion&gt;</w:t>
      </w:r>
    </w:p>
    <w:p w:rsidR="00B04596" w:rsidRDefault="00980CC9" w:rsidP="001A3A4C">
      <w:pPr>
        <w:pStyle w:val="Code"/>
        <w:ind w:firstLine="720"/>
      </w:pPr>
      <w:r>
        <w:t>&lt;</w:t>
      </w:r>
      <w:proofErr w:type="gramStart"/>
      <w:r w:rsidRPr="00980CC9">
        <w:t>comment</w:t>
      </w:r>
      <w:r w:rsidR="00365E14">
        <w:t>&gt;</w:t>
      </w:r>
      <w:proofErr w:type="gramEnd"/>
      <w:r w:rsidR="00365E14">
        <w:t xml:space="preserve">Sample of the </w:t>
      </w:r>
      <w:proofErr w:type="spellStart"/>
      <w:r w:rsidR="00365E14">
        <w:t>MediaPlayer</w:t>
      </w:r>
      <w:proofErr w:type="spellEnd"/>
      <w:r w:rsidR="00365E14">
        <w:t xml:space="preserve"> input File</w:t>
      </w:r>
      <w:r>
        <w:t>&lt;/</w:t>
      </w:r>
      <w:r w:rsidRPr="00980CC9">
        <w:t>comment</w:t>
      </w:r>
      <w:r>
        <w:t>&gt;</w:t>
      </w:r>
    </w:p>
    <w:p w:rsidR="001A3A4C" w:rsidRPr="001A3A4C" w:rsidRDefault="001A3A4C" w:rsidP="001A3A4C">
      <w:pPr>
        <w:pStyle w:val="Code"/>
        <w:ind w:firstLine="720"/>
      </w:pPr>
      <w:r w:rsidRPr="001A3A4C">
        <w:t>&lt;</w:t>
      </w:r>
      <w:proofErr w:type="gramStart"/>
      <w:r w:rsidRPr="001A3A4C">
        <w:t>width&gt;</w:t>
      </w:r>
      <w:proofErr w:type="gramEnd"/>
      <w:r w:rsidRPr="001A3A4C">
        <w:t>640&lt;/width&gt;</w:t>
      </w:r>
    </w:p>
    <w:p w:rsidR="001A3A4C" w:rsidRDefault="001A3A4C" w:rsidP="001A3A4C">
      <w:pPr>
        <w:pStyle w:val="Code"/>
        <w:ind w:firstLine="720"/>
      </w:pPr>
      <w:r w:rsidRPr="001A3A4C">
        <w:t>&lt;</w:t>
      </w:r>
      <w:proofErr w:type="gramStart"/>
      <w:r w:rsidRPr="001A3A4C">
        <w:t>height&gt;</w:t>
      </w:r>
      <w:proofErr w:type="gramEnd"/>
      <w:r w:rsidRPr="001A3A4C">
        <w:t>480&lt;/height&gt;</w:t>
      </w:r>
    </w:p>
    <w:p w:rsidR="00217B9C" w:rsidRDefault="00980CC9" w:rsidP="001A3A4C">
      <w:pPr>
        <w:pStyle w:val="Code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&lt;/</w:t>
      </w:r>
      <w:proofErr w:type="spellStart"/>
      <w:r>
        <w:t>documenti</w:t>
      </w:r>
      <w:r w:rsidR="00B04596">
        <w:t>nfo</w:t>
      </w:r>
      <w:proofErr w:type="spellEnd"/>
      <w:r w:rsidR="00B04596">
        <w:t>&gt;</w:t>
      </w:r>
    </w:p>
    <w:p w:rsidR="003964A2" w:rsidRDefault="00E048FC" w:rsidP="00BB6157">
      <w:pPr>
        <w:pStyle w:val="Heading1"/>
      </w:pPr>
      <w:r>
        <w:t>&lt;</w:t>
      </w:r>
      <w:proofErr w:type="gramStart"/>
      <w:r>
        <w:t>d</w:t>
      </w:r>
      <w:r w:rsidR="003964A2">
        <w:t>efault</w:t>
      </w:r>
      <w:r>
        <w:t>s</w:t>
      </w:r>
      <w:proofErr w:type="gramEnd"/>
      <w:r w:rsidR="003964A2">
        <w:t>&gt; Sub Child Elements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3964A2" w:rsidTr="00A3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964A2" w:rsidRDefault="003964A2" w:rsidP="003007F3">
            <w:pPr>
              <w:jc w:val="center"/>
            </w:pPr>
            <w:r>
              <w:t>Element Name</w:t>
            </w:r>
          </w:p>
        </w:tc>
        <w:tc>
          <w:tcPr>
            <w:tcW w:w="3081" w:type="dxa"/>
          </w:tcPr>
          <w:p w:rsidR="003964A2" w:rsidRDefault="003964A2" w:rsidP="00300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3964A2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964A2" w:rsidRPr="003964A2" w:rsidRDefault="00E048FC" w:rsidP="003007F3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backgroundc</w:t>
            </w:r>
            <w:r w:rsidR="003964A2" w:rsidRPr="003964A2">
              <w:rPr>
                <w:b w:val="0"/>
              </w:rPr>
              <w:t>olor</w:t>
            </w:r>
            <w:proofErr w:type="spellEnd"/>
          </w:p>
        </w:tc>
        <w:tc>
          <w:tcPr>
            <w:tcW w:w="3081" w:type="dxa"/>
          </w:tcPr>
          <w:p w:rsidR="003964A2" w:rsidRDefault="003B2DDF" w:rsidP="003B2DDF">
            <w:pPr>
              <w:tabs>
                <w:tab w:val="center" w:pos="1432"/>
                <w:tab w:val="right" w:pos="28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BB6157">
              <w:t>String</w:t>
            </w:r>
            <w:r>
              <w:tab/>
            </w:r>
          </w:p>
        </w:tc>
      </w:tr>
      <w:tr w:rsidR="003964A2" w:rsidTr="00A3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964A2" w:rsidRPr="003964A2" w:rsidRDefault="00E048FC" w:rsidP="003007F3">
            <w:pPr>
              <w:jc w:val="center"/>
              <w:rPr>
                <w:b w:val="0"/>
              </w:rPr>
            </w:pPr>
            <w:r>
              <w:rPr>
                <w:b w:val="0"/>
              </w:rPr>
              <w:t>f</w:t>
            </w:r>
            <w:r w:rsidR="003964A2">
              <w:rPr>
                <w:b w:val="0"/>
              </w:rPr>
              <w:t>ont</w:t>
            </w:r>
          </w:p>
        </w:tc>
        <w:tc>
          <w:tcPr>
            <w:tcW w:w="3081" w:type="dxa"/>
          </w:tcPr>
          <w:p w:rsidR="003964A2" w:rsidRDefault="00BB6157" w:rsidP="0030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3964A2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964A2" w:rsidRPr="003964A2" w:rsidRDefault="00E048FC" w:rsidP="003007F3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fonts</w:t>
            </w:r>
            <w:r w:rsidR="003964A2">
              <w:rPr>
                <w:b w:val="0"/>
              </w:rPr>
              <w:t>ize</w:t>
            </w:r>
            <w:proofErr w:type="spellEnd"/>
          </w:p>
        </w:tc>
        <w:tc>
          <w:tcPr>
            <w:tcW w:w="3081" w:type="dxa"/>
          </w:tcPr>
          <w:p w:rsidR="003964A2" w:rsidRDefault="00BB6157" w:rsidP="00300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3964A2" w:rsidTr="00A3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964A2" w:rsidRPr="003964A2" w:rsidRDefault="00E048FC" w:rsidP="00E048F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f</w:t>
            </w:r>
            <w:r w:rsidR="003964A2">
              <w:rPr>
                <w:b w:val="0"/>
              </w:rPr>
              <w:t>ont</w:t>
            </w:r>
            <w:r>
              <w:rPr>
                <w:b w:val="0"/>
              </w:rPr>
              <w:t>c</w:t>
            </w:r>
            <w:r w:rsidR="003964A2">
              <w:rPr>
                <w:b w:val="0"/>
              </w:rPr>
              <w:t>olor</w:t>
            </w:r>
            <w:proofErr w:type="spellEnd"/>
          </w:p>
        </w:tc>
        <w:tc>
          <w:tcPr>
            <w:tcW w:w="3081" w:type="dxa"/>
          </w:tcPr>
          <w:p w:rsidR="003964A2" w:rsidRDefault="00BB6157" w:rsidP="0030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3964A2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964A2" w:rsidRPr="003964A2" w:rsidRDefault="00E048FC" w:rsidP="003007F3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linec</w:t>
            </w:r>
            <w:r w:rsidR="003964A2">
              <w:rPr>
                <w:b w:val="0"/>
              </w:rPr>
              <w:t>olor</w:t>
            </w:r>
            <w:proofErr w:type="spellEnd"/>
          </w:p>
        </w:tc>
        <w:tc>
          <w:tcPr>
            <w:tcW w:w="3081" w:type="dxa"/>
          </w:tcPr>
          <w:p w:rsidR="003964A2" w:rsidRDefault="00BB6157" w:rsidP="00300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3964A2" w:rsidTr="00A3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964A2" w:rsidRPr="003964A2" w:rsidRDefault="00E048FC" w:rsidP="003007F3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fillc</w:t>
            </w:r>
            <w:r w:rsidR="003964A2">
              <w:rPr>
                <w:b w:val="0"/>
              </w:rPr>
              <w:t>olor</w:t>
            </w:r>
            <w:proofErr w:type="spellEnd"/>
          </w:p>
        </w:tc>
        <w:tc>
          <w:tcPr>
            <w:tcW w:w="3081" w:type="dxa"/>
          </w:tcPr>
          <w:p w:rsidR="003964A2" w:rsidRPr="003B2DDF" w:rsidRDefault="00BB6157" w:rsidP="0030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String</w:t>
            </w:r>
          </w:p>
        </w:tc>
      </w:tr>
    </w:tbl>
    <w:p w:rsidR="003964A2" w:rsidRDefault="00365E14" w:rsidP="00365E14">
      <w:pPr>
        <w:pStyle w:val="Heading2"/>
      </w:pPr>
      <w:r>
        <w:t>Example</w:t>
      </w:r>
    </w:p>
    <w:p w:rsidR="007B2115" w:rsidRPr="001A3A4C" w:rsidRDefault="00E048FC" w:rsidP="001A3A4C">
      <w:pPr>
        <w:pStyle w:val="Code"/>
      </w:pPr>
      <w:r w:rsidRPr="001A3A4C">
        <w:t>&lt;</w:t>
      </w:r>
      <w:proofErr w:type="gramStart"/>
      <w:r w:rsidRPr="001A3A4C">
        <w:t>d</w:t>
      </w:r>
      <w:r w:rsidR="007B2115" w:rsidRPr="001A3A4C">
        <w:t>efault</w:t>
      </w:r>
      <w:proofErr w:type="gramEnd"/>
      <w:r w:rsidR="007B2115" w:rsidRPr="001A3A4C">
        <w:t>&gt;</w:t>
      </w:r>
    </w:p>
    <w:p w:rsidR="007B2115" w:rsidRPr="001A3A4C" w:rsidRDefault="00E048FC" w:rsidP="001A3A4C">
      <w:pPr>
        <w:pStyle w:val="Code"/>
      </w:pPr>
      <w:r w:rsidRPr="001A3A4C">
        <w:tab/>
        <w:t>&lt;</w:t>
      </w:r>
      <w:proofErr w:type="spellStart"/>
      <w:proofErr w:type="gramStart"/>
      <w:r w:rsidRPr="001A3A4C">
        <w:t>backgroundc</w:t>
      </w:r>
      <w:r w:rsidR="007B2115" w:rsidRPr="001A3A4C">
        <w:t>olor</w:t>
      </w:r>
      <w:proofErr w:type="spellEnd"/>
      <w:proofErr w:type="gramEnd"/>
      <w:r w:rsidR="007B2115" w:rsidRPr="001A3A4C">
        <w:t xml:space="preserve">&gt;#00FF00&lt;/ </w:t>
      </w:r>
      <w:proofErr w:type="spellStart"/>
      <w:r w:rsidRPr="001A3A4C">
        <w:t>b</w:t>
      </w:r>
      <w:r w:rsidR="007B2115" w:rsidRPr="001A3A4C">
        <w:t>ackgroun</w:t>
      </w:r>
      <w:r w:rsidRPr="001A3A4C">
        <w:t>dc</w:t>
      </w:r>
      <w:r w:rsidR="007B2115" w:rsidRPr="001A3A4C">
        <w:t>olor</w:t>
      </w:r>
      <w:proofErr w:type="spellEnd"/>
      <w:r w:rsidR="007B2115" w:rsidRPr="001A3A4C">
        <w:t xml:space="preserve"> &gt;</w:t>
      </w:r>
    </w:p>
    <w:p w:rsidR="003B2DDF" w:rsidRPr="001A3A4C" w:rsidRDefault="003B2DDF" w:rsidP="001A3A4C">
      <w:pPr>
        <w:pStyle w:val="Code"/>
      </w:pPr>
      <w:r w:rsidRPr="001A3A4C">
        <w:tab/>
        <w:t>&lt;</w:t>
      </w:r>
      <w:proofErr w:type="gramStart"/>
      <w:r w:rsidRPr="001A3A4C">
        <w:t>font&gt;</w:t>
      </w:r>
      <w:proofErr w:type="gramEnd"/>
      <w:r w:rsidRPr="001A3A4C">
        <w:t>Times New Roman&lt;/font&gt;</w:t>
      </w:r>
    </w:p>
    <w:p w:rsidR="00E048FC" w:rsidRPr="001A3A4C" w:rsidRDefault="007B2115" w:rsidP="001A3A4C">
      <w:pPr>
        <w:pStyle w:val="Code"/>
      </w:pPr>
      <w:r w:rsidRPr="001A3A4C">
        <w:tab/>
      </w:r>
      <w:r w:rsidR="00E048FC" w:rsidRPr="001A3A4C">
        <w:t>&lt;</w:t>
      </w:r>
      <w:proofErr w:type="spellStart"/>
      <w:proofErr w:type="gramStart"/>
      <w:r w:rsidR="00E048FC" w:rsidRPr="001A3A4C">
        <w:t>fontsize</w:t>
      </w:r>
      <w:proofErr w:type="spellEnd"/>
      <w:r w:rsidR="00E048FC" w:rsidRPr="001A3A4C">
        <w:t>&gt;</w:t>
      </w:r>
      <w:proofErr w:type="gramEnd"/>
      <w:r w:rsidR="00E048FC" w:rsidRPr="001A3A4C">
        <w:t>24pt&lt;/</w:t>
      </w:r>
      <w:proofErr w:type="spellStart"/>
      <w:r w:rsidR="00E048FC" w:rsidRPr="001A3A4C">
        <w:t>fontsize</w:t>
      </w:r>
      <w:proofErr w:type="spellEnd"/>
      <w:r w:rsidR="00E048FC" w:rsidRPr="001A3A4C">
        <w:t>&gt;</w:t>
      </w:r>
    </w:p>
    <w:p w:rsidR="00E048FC" w:rsidRPr="001A3A4C" w:rsidRDefault="00E048FC" w:rsidP="001A3A4C">
      <w:pPr>
        <w:pStyle w:val="Code"/>
        <w:ind w:firstLine="720"/>
      </w:pPr>
      <w:r w:rsidRPr="001A3A4C">
        <w:t>&lt;</w:t>
      </w:r>
      <w:proofErr w:type="spellStart"/>
      <w:proofErr w:type="gramStart"/>
      <w:r w:rsidRPr="001A3A4C">
        <w:t>fontcolor</w:t>
      </w:r>
      <w:proofErr w:type="spellEnd"/>
      <w:proofErr w:type="gramEnd"/>
      <w:r w:rsidRPr="001A3A4C">
        <w:t>&gt;#0000FF&lt;/</w:t>
      </w:r>
      <w:proofErr w:type="spellStart"/>
      <w:r w:rsidRPr="001A3A4C">
        <w:t>fontcolor</w:t>
      </w:r>
      <w:proofErr w:type="spellEnd"/>
      <w:r w:rsidRPr="001A3A4C">
        <w:t>&gt;</w:t>
      </w:r>
    </w:p>
    <w:p w:rsidR="00E048FC" w:rsidRPr="001A3A4C" w:rsidRDefault="00E048FC" w:rsidP="001A3A4C">
      <w:pPr>
        <w:pStyle w:val="Code"/>
        <w:ind w:firstLine="720"/>
      </w:pPr>
      <w:r w:rsidRPr="001A3A4C">
        <w:t>&lt;</w:t>
      </w:r>
      <w:proofErr w:type="spellStart"/>
      <w:proofErr w:type="gramStart"/>
      <w:r w:rsidRPr="001A3A4C">
        <w:t>linecolor</w:t>
      </w:r>
      <w:proofErr w:type="spellEnd"/>
      <w:proofErr w:type="gramEnd"/>
      <w:r w:rsidRPr="001A3A4C">
        <w:t>&gt;#00FF00&lt;/</w:t>
      </w:r>
      <w:proofErr w:type="spellStart"/>
      <w:r w:rsidRPr="001A3A4C">
        <w:t>linecolor</w:t>
      </w:r>
      <w:proofErr w:type="spellEnd"/>
      <w:r w:rsidRPr="001A3A4C">
        <w:t>&gt;</w:t>
      </w:r>
    </w:p>
    <w:p w:rsidR="00E048FC" w:rsidRPr="001A3A4C" w:rsidRDefault="00E048FC" w:rsidP="001A3A4C">
      <w:pPr>
        <w:pStyle w:val="Code"/>
        <w:ind w:firstLine="720"/>
      </w:pPr>
      <w:r w:rsidRPr="001A3A4C">
        <w:t>&lt;</w:t>
      </w:r>
      <w:proofErr w:type="spellStart"/>
      <w:proofErr w:type="gramStart"/>
      <w:r w:rsidRPr="001A3A4C">
        <w:t>fillcolor</w:t>
      </w:r>
      <w:proofErr w:type="spellEnd"/>
      <w:proofErr w:type="gramEnd"/>
      <w:r w:rsidRPr="001A3A4C">
        <w:t>&gt;#FF0000&lt;/</w:t>
      </w:r>
      <w:proofErr w:type="spellStart"/>
      <w:r w:rsidRPr="001A3A4C">
        <w:t>fillcolor</w:t>
      </w:r>
      <w:proofErr w:type="spellEnd"/>
      <w:r w:rsidRPr="001A3A4C">
        <w:t xml:space="preserve">&gt; </w:t>
      </w:r>
    </w:p>
    <w:p w:rsidR="00217B9C" w:rsidRPr="001A3A4C" w:rsidRDefault="00E048FC" w:rsidP="001A3A4C">
      <w:pPr>
        <w:pStyle w:val="Code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1A3A4C">
        <w:t>&lt;/d</w:t>
      </w:r>
      <w:r w:rsidR="007B2115" w:rsidRPr="001A3A4C">
        <w:t>efault&gt;</w:t>
      </w:r>
    </w:p>
    <w:p w:rsidR="007B2115" w:rsidRDefault="00E048FC" w:rsidP="00E048FC">
      <w:pPr>
        <w:pStyle w:val="Heading1"/>
      </w:pPr>
      <w:r>
        <w:t>&lt;</w:t>
      </w:r>
      <w:proofErr w:type="gramStart"/>
      <w:r>
        <w:t>slide</w:t>
      </w:r>
      <w:proofErr w:type="gramEnd"/>
      <w:r>
        <w:t>&gt; Attributes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02E13" w:rsidTr="00A3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02E13" w:rsidRDefault="00C02E13" w:rsidP="002F5B83">
            <w:pPr>
              <w:jc w:val="center"/>
            </w:pPr>
            <w:r>
              <w:t>Attribute Name</w:t>
            </w:r>
          </w:p>
        </w:tc>
        <w:tc>
          <w:tcPr>
            <w:tcW w:w="3081" w:type="dxa"/>
          </w:tcPr>
          <w:p w:rsidR="00C02E13" w:rsidRDefault="00C02E13" w:rsidP="002F5B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81" w:type="dxa"/>
          </w:tcPr>
          <w:p w:rsidR="00C02E13" w:rsidRDefault="00C02E13" w:rsidP="002F5B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or Implied</w:t>
            </w:r>
          </w:p>
        </w:tc>
      </w:tr>
      <w:tr w:rsidR="00C02E13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02E13" w:rsidRPr="003964A2" w:rsidRDefault="00C02E13" w:rsidP="002F5B83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3081" w:type="dxa"/>
          </w:tcPr>
          <w:p w:rsidR="00C02E13" w:rsidRDefault="00C02E13" w:rsidP="002F5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081" w:type="dxa"/>
          </w:tcPr>
          <w:p w:rsidR="00C02E13" w:rsidRDefault="00C02E13" w:rsidP="002F5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C02E13" w:rsidTr="00A3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C02E13" w:rsidRPr="003964A2" w:rsidRDefault="00C02E13" w:rsidP="002F5B83">
            <w:pPr>
              <w:jc w:val="center"/>
              <w:rPr>
                <w:b w:val="0"/>
              </w:rPr>
            </w:pPr>
            <w:r>
              <w:rPr>
                <w:b w:val="0"/>
              </w:rPr>
              <w:t>duration</w:t>
            </w:r>
          </w:p>
        </w:tc>
        <w:tc>
          <w:tcPr>
            <w:tcW w:w="3081" w:type="dxa"/>
          </w:tcPr>
          <w:p w:rsidR="00C02E13" w:rsidRDefault="00BB6157" w:rsidP="002F5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081" w:type="dxa"/>
          </w:tcPr>
          <w:p w:rsidR="00C02E13" w:rsidRDefault="00C02E13" w:rsidP="002F5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</w:tr>
    </w:tbl>
    <w:p w:rsidR="00E048FC" w:rsidRPr="00E048FC" w:rsidRDefault="00E048FC" w:rsidP="00E048FC"/>
    <w:p w:rsidR="008E7EA2" w:rsidRDefault="008E7EA2" w:rsidP="008E7EA2"/>
    <w:p w:rsidR="008E7EA2" w:rsidRDefault="008E7EA2" w:rsidP="008E7EA2"/>
    <w:p w:rsidR="008E7EA2" w:rsidRDefault="008E7EA2" w:rsidP="008E7EA2"/>
    <w:p w:rsidR="007B2115" w:rsidRPr="008E7EA2" w:rsidRDefault="00E048FC" w:rsidP="008E7EA2">
      <w:pPr>
        <w:pStyle w:val="Heading1"/>
      </w:pPr>
      <w:r>
        <w:lastRenderedPageBreak/>
        <w:t>&lt;</w:t>
      </w:r>
      <w:proofErr w:type="gramStart"/>
      <w:r>
        <w:t>s</w:t>
      </w:r>
      <w:r w:rsidR="007B2115">
        <w:t>lide</w:t>
      </w:r>
      <w:proofErr w:type="gramEnd"/>
      <w:r w:rsidR="007B2115">
        <w:t>&gt; Sub Child Elements</w:t>
      </w:r>
    </w:p>
    <w:tbl>
      <w:tblPr>
        <w:tblStyle w:val="LightList-Accent11"/>
        <w:tblW w:w="9606" w:type="dxa"/>
        <w:tblLook w:val="04A0" w:firstRow="1" w:lastRow="0" w:firstColumn="1" w:lastColumn="0" w:noHBand="0" w:noVBand="1"/>
      </w:tblPr>
      <w:tblGrid>
        <w:gridCol w:w="2402"/>
        <w:gridCol w:w="2336"/>
        <w:gridCol w:w="2146"/>
        <w:gridCol w:w="2722"/>
      </w:tblGrid>
      <w:tr w:rsidR="00365E14" w:rsidTr="00A3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Align w:val="center"/>
          </w:tcPr>
          <w:p w:rsidR="00365E14" w:rsidRDefault="00365E14" w:rsidP="00A36F81">
            <w:pPr>
              <w:jc w:val="center"/>
            </w:pPr>
            <w:r>
              <w:t>Element Name(type)</w:t>
            </w:r>
          </w:p>
        </w:tc>
        <w:tc>
          <w:tcPr>
            <w:tcW w:w="2336" w:type="dxa"/>
            <w:vAlign w:val="center"/>
          </w:tcPr>
          <w:p w:rsidR="00365E14" w:rsidRDefault="00365E14" w:rsidP="00A36F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Attributes (type)</w:t>
            </w:r>
          </w:p>
        </w:tc>
        <w:tc>
          <w:tcPr>
            <w:tcW w:w="2146" w:type="dxa"/>
            <w:vAlign w:val="center"/>
          </w:tcPr>
          <w:p w:rsidR="00365E14" w:rsidRDefault="00365E14" w:rsidP="00A36F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or Implied</w:t>
            </w:r>
          </w:p>
        </w:tc>
        <w:tc>
          <w:tcPr>
            <w:tcW w:w="2722" w:type="dxa"/>
            <w:vAlign w:val="center"/>
          </w:tcPr>
          <w:p w:rsidR="00365E14" w:rsidRDefault="00365E14" w:rsidP="00A36F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 Elements</w:t>
            </w:r>
          </w:p>
        </w:tc>
      </w:tr>
      <w:tr w:rsidR="00613AD1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vAlign w:val="center"/>
          </w:tcPr>
          <w:p w:rsidR="00613AD1" w:rsidRPr="003964A2" w:rsidRDefault="00613AD1" w:rsidP="00A36F81">
            <w:pPr>
              <w:jc w:val="center"/>
              <w:rPr>
                <w:b w:val="0"/>
              </w:rPr>
            </w:pPr>
            <w:r>
              <w:rPr>
                <w:b w:val="0"/>
              </w:rPr>
              <w:t>text(string)</w:t>
            </w:r>
          </w:p>
        </w:tc>
        <w:tc>
          <w:tcPr>
            <w:tcW w:w="2336" w:type="dxa"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font(String)</w:t>
            </w:r>
          </w:p>
        </w:tc>
        <w:tc>
          <w:tcPr>
            <w:tcW w:w="2146" w:type="dxa"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2722" w:type="dxa"/>
            <w:vMerge w:val="restart"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b,i</w:t>
            </w:r>
            <w:proofErr w:type="spellEnd"/>
          </w:p>
        </w:tc>
      </w:tr>
      <w:tr w:rsidR="00613AD1" w:rsidTr="00A36F8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vAlign w:val="center"/>
          </w:tcPr>
          <w:p w:rsidR="00613AD1" w:rsidRDefault="00613AD1" w:rsidP="00A36F81">
            <w:pPr>
              <w:jc w:val="center"/>
            </w:pPr>
          </w:p>
        </w:tc>
        <w:tc>
          <w:tcPr>
            <w:tcW w:w="2336" w:type="dxa"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fontsize</w:t>
            </w:r>
            <w:proofErr w:type="spellEnd"/>
            <w:r>
              <w:t>(String)</w:t>
            </w:r>
          </w:p>
        </w:tc>
        <w:tc>
          <w:tcPr>
            <w:tcW w:w="2146" w:type="dxa"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2722" w:type="dxa"/>
            <w:vMerge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AD1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vAlign w:val="center"/>
          </w:tcPr>
          <w:p w:rsidR="00613AD1" w:rsidRDefault="00613AD1" w:rsidP="00A36F81">
            <w:pPr>
              <w:jc w:val="center"/>
            </w:pPr>
          </w:p>
        </w:tc>
        <w:tc>
          <w:tcPr>
            <w:tcW w:w="2336" w:type="dxa"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fontcolor</w:t>
            </w:r>
            <w:proofErr w:type="spellEnd"/>
            <w:r>
              <w:t>(String)</w:t>
            </w:r>
          </w:p>
        </w:tc>
        <w:tc>
          <w:tcPr>
            <w:tcW w:w="2146" w:type="dxa"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2722" w:type="dxa"/>
            <w:vMerge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AD1" w:rsidTr="00A36F8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vAlign w:val="center"/>
          </w:tcPr>
          <w:p w:rsidR="00613AD1" w:rsidRDefault="00613AD1" w:rsidP="00A36F81">
            <w:pPr>
              <w:jc w:val="center"/>
            </w:pPr>
          </w:p>
        </w:tc>
        <w:tc>
          <w:tcPr>
            <w:tcW w:w="2336" w:type="dxa"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xstart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146" w:type="dxa"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2722" w:type="dxa"/>
            <w:vMerge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AD1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vAlign w:val="center"/>
          </w:tcPr>
          <w:p w:rsidR="00613AD1" w:rsidRDefault="00613AD1" w:rsidP="00A36F81">
            <w:pPr>
              <w:jc w:val="center"/>
            </w:pPr>
          </w:p>
        </w:tc>
        <w:tc>
          <w:tcPr>
            <w:tcW w:w="2336" w:type="dxa"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ystart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146" w:type="dxa"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2722" w:type="dxa"/>
            <w:vMerge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AD1" w:rsidTr="00A36F8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vAlign w:val="center"/>
          </w:tcPr>
          <w:p w:rsidR="00613AD1" w:rsidRDefault="00613AD1" w:rsidP="00A36F81">
            <w:pPr>
              <w:jc w:val="center"/>
            </w:pPr>
          </w:p>
        </w:tc>
        <w:tc>
          <w:tcPr>
            <w:tcW w:w="2336" w:type="dxa"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starttime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146" w:type="dxa"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2722" w:type="dxa"/>
            <w:vMerge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AD1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vAlign w:val="center"/>
          </w:tcPr>
          <w:p w:rsidR="00613AD1" w:rsidRDefault="00613AD1" w:rsidP="00A36F81">
            <w:pPr>
              <w:jc w:val="center"/>
            </w:pPr>
          </w:p>
        </w:tc>
        <w:tc>
          <w:tcPr>
            <w:tcW w:w="2336" w:type="dxa"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endtime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146" w:type="dxa"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2722" w:type="dxa"/>
            <w:vMerge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AD1" w:rsidTr="00A36F81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vAlign w:val="center"/>
          </w:tcPr>
          <w:p w:rsidR="00613AD1" w:rsidRDefault="00613AD1" w:rsidP="00A36F81">
            <w:pPr>
              <w:jc w:val="center"/>
            </w:pPr>
          </w:p>
        </w:tc>
        <w:tc>
          <w:tcPr>
            <w:tcW w:w="2336" w:type="dxa"/>
            <w:vAlign w:val="center"/>
          </w:tcPr>
          <w:p w:rsidR="00613AD1" w:rsidRDefault="00EA1A3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613AD1">
              <w:t>ayer(</w:t>
            </w:r>
            <w:proofErr w:type="spellStart"/>
            <w:r w:rsidR="00613AD1">
              <w:t>Int</w:t>
            </w:r>
            <w:proofErr w:type="spellEnd"/>
            <w:r w:rsidR="00613AD1">
              <w:t>)</w:t>
            </w:r>
          </w:p>
        </w:tc>
        <w:tc>
          <w:tcPr>
            <w:tcW w:w="2146" w:type="dxa"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2722" w:type="dxa"/>
            <w:vMerge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AD1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vAlign w:val="center"/>
          </w:tcPr>
          <w:p w:rsidR="00613AD1" w:rsidRDefault="00613AD1" w:rsidP="00A36F81">
            <w:pPr>
              <w:jc w:val="center"/>
              <w:rPr>
                <w:b w:val="0"/>
              </w:rPr>
            </w:pPr>
            <w:r>
              <w:rPr>
                <w:b w:val="0"/>
              </w:rPr>
              <w:t>line</w:t>
            </w:r>
          </w:p>
        </w:tc>
        <w:tc>
          <w:tcPr>
            <w:tcW w:w="2336" w:type="dxa"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xstart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146" w:type="dxa"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2722" w:type="dxa"/>
            <w:vMerge w:val="restart"/>
            <w:vAlign w:val="center"/>
          </w:tcPr>
          <w:p w:rsidR="00613AD1" w:rsidRP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13AD1" w:rsidTr="00A36F8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vAlign w:val="center"/>
          </w:tcPr>
          <w:p w:rsidR="00613AD1" w:rsidRDefault="00613AD1" w:rsidP="00A36F81">
            <w:pPr>
              <w:jc w:val="center"/>
            </w:pPr>
          </w:p>
        </w:tc>
        <w:tc>
          <w:tcPr>
            <w:tcW w:w="2336" w:type="dxa"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ystart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146" w:type="dxa"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2722" w:type="dxa"/>
            <w:vMerge/>
            <w:vAlign w:val="center"/>
          </w:tcPr>
          <w:p w:rsidR="00613AD1" w:rsidRP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13AD1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vAlign w:val="center"/>
          </w:tcPr>
          <w:p w:rsidR="00613AD1" w:rsidRDefault="00613AD1" w:rsidP="00A36F81">
            <w:pPr>
              <w:jc w:val="center"/>
            </w:pPr>
          </w:p>
        </w:tc>
        <w:tc>
          <w:tcPr>
            <w:tcW w:w="2336" w:type="dxa"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xend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146" w:type="dxa"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2722" w:type="dxa"/>
            <w:vMerge/>
            <w:vAlign w:val="center"/>
          </w:tcPr>
          <w:p w:rsidR="00613AD1" w:rsidRP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13AD1" w:rsidTr="00A36F8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vAlign w:val="center"/>
          </w:tcPr>
          <w:p w:rsidR="00613AD1" w:rsidRDefault="00613AD1" w:rsidP="00A36F81">
            <w:pPr>
              <w:jc w:val="center"/>
            </w:pPr>
          </w:p>
        </w:tc>
        <w:tc>
          <w:tcPr>
            <w:tcW w:w="2336" w:type="dxa"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yend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146" w:type="dxa"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2722" w:type="dxa"/>
            <w:vMerge/>
            <w:vAlign w:val="center"/>
          </w:tcPr>
          <w:p w:rsidR="00613AD1" w:rsidRP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13AD1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vAlign w:val="center"/>
          </w:tcPr>
          <w:p w:rsidR="00613AD1" w:rsidRDefault="00613AD1" w:rsidP="00A36F81">
            <w:pPr>
              <w:jc w:val="center"/>
            </w:pPr>
          </w:p>
        </w:tc>
        <w:tc>
          <w:tcPr>
            <w:tcW w:w="2336" w:type="dxa"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linecolor</w:t>
            </w:r>
            <w:proofErr w:type="spellEnd"/>
            <w:r>
              <w:t>(String)</w:t>
            </w:r>
          </w:p>
        </w:tc>
        <w:tc>
          <w:tcPr>
            <w:tcW w:w="2146" w:type="dxa"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2722" w:type="dxa"/>
            <w:vMerge/>
            <w:vAlign w:val="center"/>
          </w:tcPr>
          <w:p w:rsidR="00613AD1" w:rsidRP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13AD1" w:rsidTr="00A36F8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vAlign w:val="center"/>
          </w:tcPr>
          <w:p w:rsidR="00613AD1" w:rsidRDefault="00613AD1" w:rsidP="00A36F81">
            <w:pPr>
              <w:jc w:val="center"/>
            </w:pPr>
          </w:p>
        </w:tc>
        <w:tc>
          <w:tcPr>
            <w:tcW w:w="2336" w:type="dxa"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starttime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146" w:type="dxa"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2722" w:type="dxa"/>
            <w:vMerge/>
            <w:vAlign w:val="center"/>
          </w:tcPr>
          <w:p w:rsidR="00613AD1" w:rsidRP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13AD1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vAlign w:val="center"/>
          </w:tcPr>
          <w:p w:rsidR="00613AD1" w:rsidRDefault="00613AD1" w:rsidP="00A36F81">
            <w:pPr>
              <w:jc w:val="center"/>
            </w:pPr>
          </w:p>
        </w:tc>
        <w:tc>
          <w:tcPr>
            <w:tcW w:w="2336" w:type="dxa"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endtime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146" w:type="dxa"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2722" w:type="dxa"/>
            <w:vMerge/>
            <w:vAlign w:val="center"/>
          </w:tcPr>
          <w:p w:rsidR="00613AD1" w:rsidRP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13AD1" w:rsidTr="00A36F8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vAlign w:val="center"/>
          </w:tcPr>
          <w:p w:rsidR="00613AD1" w:rsidRDefault="00613AD1" w:rsidP="00A36F81">
            <w:pPr>
              <w:jc w:val="center"/>
            </w:pPr>
          </w:p>
        </w:tc>
        <w:tc>
          <w:tcPr>
            <w:tcW w:w="2336" w:type="dxa"/>
            <w:vAlign w:val="center"/>
          </w:tcPr>
          <w:p w:rsidR="00613AD1" w:rsidRDefault="00EA1A3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613AD1">
              <w:t>ayer(</w:t>
            </w:r>
            <w:proofErr w:type="spellStart"/>
            <w:r w:rsidR="00613AD1">
              <w:t>Int</w:t>
            </w:r>
            <w:proofErr w:type="spellEnd"/>
            <w:r w:rsidR="00613AD1">
              <w:t>)</w:t>
            </w:r>
          </w:p>
        </w:tc>
        <w:tc>
          <w:tcPr>
            <w:tcW w:w="2146" w:type="dxa"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2722" w:type="dxa"/>
            <w:vMerge/>
            <w:vAlign w:val="center"/>
          </w:tcPr>
          <w:p w:rsidR="00613AD1" w:rsidRP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13AD1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vAlign w:val="center"/>
          </w:tcPr>
          <w:p w:rsidR="00613AD1" w:rsidRPr="003964A2" w:rsidRDefault="00613AD1" w:rsidP="00A36F81">
            <w:pPr>
              <w:jc w:val="center"/>
              <w:rPr>
                <w:b w:val="0"/>
              </w:rPr>
            </w:pPr>
            <w:r>
              <w:rPr>
                <w:b w:val="0"/>
              </w:rPr>
              <w:t>shape</w:t>
            </w:r>
          </w:p>
        </w:tc>
        <w:tc>
          <w:tcPr>
            <w:tcW w:w="2336" w:type="dxa"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type( </w:t>
            </w:r>
            <w:proofErr w:type="spellStart"/>
            <w:r w:rsidRPr="00BB6157">
              <w:t>oval|rectangle</w:t>
            </w:r>
            <w:proofErr w:type="spellEnd"/>
            <w:r>
              <w:t xml:space="preserve"> )</w:t>
            </w:r>
          </w:p>
        </w:tc>
        <w:tc>
          <w:tcPr>
            <w:tcW w:w="2146" w:type="dxa"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2722" w:type="dxa"/>
            <w:vMerge w:val="restart"/>
            <w:vAlign w:val="center"/>
          </w:tcPr>
          <w:p w:rsidR="00613AD1" w:rsidRP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3AD1">
              <w:t>shading</w:t>
            </w:r>
          </w:p>
        </w:tc>
      </w:tr>
      <w:tr w:rsidR="00613AD1" w:rsidTr="00A36F81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vAlign w:val="center"/>
          </w:tcPr>
          <w:p w:rsidR="00613AD1" w:rsidRDefault="00613AD1" w:rsidP="00A36F81">
            <w:pPr>
              <w:jc w:val="center"/>
            </w:pPr>
          </w:p>
        </w:tc>
        <w:tc>
          <w:tcPr>
            <w:tcW w:w="2336" w:type="dxa"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xstart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146" w:type="dxa"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2722" w:type="dxa"/>
            <w:vMerge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AD1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vAlign w:val="center"/>
          </w:tcPr>
          <w:p w:rsidR="00613AD1" w:rsidRDefault="00613AD1" w:rsidP="00A36F81">
            <w:pPr>
              <w:jc w:val="center"/>
            </w:pPr>
          </w:p>
        </w:tc>
        <w:tc>
          <w:tcPr>
            <w:tcW w:w="2336" w:type="dxa"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ystart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146" w:type="dxa"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2722" w:type="dxa"/>
            <w:vMerge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AD1" w:rsidTr="00A36F8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vAlign w:val="center"/>
          </w:tcPr>
          <w:p w:rsidR="00613AD1" w:rsidRDefault="00613AD1" w:rsidP="00A36F81">
            <w:pPr>
              <w:jc w:val="center"/>
            </w:pPr>
          </w:p>
        </w:tc>
        <w:tc>
          <w:tcPr>
            <w:tcW w:w="2336" w:type="dxa"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width(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146" w:type="dxa"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2722" w:type="dxa"/>
            <w:vMerge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AD1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vAlign w:val="center"/>
          </w:tcPr>
          <w:p w:rsidR="00613AD1" w:rsidRDefault="00613AD1" w:rsidP="00A36F81">
            <w:pPr>
              <w:jc w:val="center"/>
            </w:pPr>
          </w:p>
        </w:tc>
        <w:tc>
          <w:tcPr>
            <w:tcW w:w="2336" w:type="dxa"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height(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146" w:type="dxa"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2722" w:type="dxa"/>
            <w:vMerge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AD1" w:rsidTr="00A36F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vAlign w:val="center"/>
          </w:tcPr>
          <w:p w:rsidR="00613AD1" w:rsidRDefault="00613AD1" w:rsidP="00A36F81">
            <w:pPr>
              <w:jc w:val="center"/>
            </w:pPr>
          </w:p>
        </w:tc>
        <w:tc>
          <w:tcPr>
            <w:tcW w:w="2336" w:type="dxa"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fillcolor</w:t>
            </w:r>
            <w:proofErr w:type="spellEnd"/>
            <w:r>
              <w:t>(String)</w:t>
            </w:r>
          </w:p>
        </w:tc>
        <w:tc>
          <w:tcPr>
            <w:tcW w:w="2146" w:type="dxa"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2722" w:type="dxa"/>
            <w:vMerge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AD1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vAlign w:val="center"/>
          </w:tcPr>
          <w:p w:rsidR="00613AD1" w:rsidRDefault="00613AD1" w:rsidP="00A36F81">
            <w:pPr>
              <w:jc w:val="center"/>
            </w:pPr>
          </w:p>
        </w:tc>
        <w:tc>
          <w:tcPr>
            <w:tcW w:w="2336" w:type="dxa"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starttime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146" w:type="dxa"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2722" w:type="dxa"/>
            <w:vMerge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AD1" w:rsidTr="00A36F8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vAlign w:val="center"/>
          </w:tcPr>
          <w:p w:rsidR="00613AD1" w:rsidRDefault="00613AD1" w:rsidP="00A36F81">
            <w:pPr>
              <w:jc w:val="center"/>
            </w:pPr>
          </w:p>
        </w:tc>
        <w:tc>
          <w:tcPr>
            <w:tcW w:w="2336" w:type="dxa"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endtime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146" w:type="dxa"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2722" w:type="dxa"/>
            <w:vMerge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AD1" w:rsidTr="003D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vAlign w:val="center"/>
          </w:tcPr>
          <w:p w:rsidR="00613AD1" w:rsidRDefault="00613AD1" w:rsidP="00A36F81">
            <w:pPr>
              <w:jc w:val="center"/>
            </w:pPr>
          </w:p>
        </w:tc>
        <w:tc>
          <w:tcPr>
            <w:tcW w:w="2336" w:type="dxa"/>
          </w:tcPr>
          <w:p w:rsidR="00613AD1" w:rsidRDefault="00EA1A31" w:rsidP="00796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613AD1">
              <w:t>ayer(</w:t>
            </w:r>
            <w:proofErr w:type="spellStart"/>
            <w:r w:rsidR="00613AD1">
              <w:t>Int</w:t>
            </w:r>
            <w:proofErr w:type="spellEnd"/>
            <w:r w:rsidR="00613AD1">
              <w:t>)</w:t>
            </w:r>
          </w:p>
        </w:tc>
        <w:tc>
          <w:tcPr>
            <w:tcW w:w="2146" w:type="dxa"/>
          </w:tcPr>
          <w:p w:rsidR="00613AD1" w:rsidRDefault="00613AD1" w:rsidP="00796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2722" w:type="dxa"/>
            <w:vMerge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AD1" w:rsidTr="00A36F8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vAlign w:val="center"/>
          </w:tcPr>
          <w:p w:rsidR="00613AD1" w:rsidRPr="003964A2" w:rsidRDefault="00613AD1" w:rsidP="00A36F81">
            <w:pPr>
              <w:jc w:val="center"/>
              <w:rPr>
                <w:b w:val="0"/>
              </w:rPr>
            </w:pPr>
            <w:r>
              <w:rPr>
                <w:b w:val="0"/>
              </w:rPr>
              <w:t>audio</w:t>
            </w:r>
          </w:p>
        </w:tc>
        <w:tc>
          <w:tcPr>
            <w:tcW w:w="2336" w:type="dxa"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urlname</w:t>
            </w:r>
            <w:proofErr w:type="spellEnd"/>
            <w:r>
              <w:t>(string)</w:t>
            </w:r>
          </w:p>
        </w:tc>
        <w:tc>
          <w:tcPr>
            <w:tcW w:w="2146" w:type="dxa"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2722" w:type="dxa"/>
            <w:vMerge w:val="restart"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AD1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vAlign w:val="center"/>
          </w:tcPr>
          <w:p w:rsidR="00613AD1" w:rsidRDefault="00613AD1" w:rsidP="00A36F81">
            <w:pPr>
              <w:jc w:val="center"/>
            </w:pPr>
          </w:p>
        </w:tc>
        <w:tc>
          <w:tcPr>
            <w:tcW w:w="2336" w:type="dxa"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starttime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146" w:type="dxa"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2722" w:type="dxa"/>
            <w:vMerge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AD1" w:rsidTr="00A36F8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vAlign w:val="center"/>
          </w:tcPr>
          <w:p w:rsidR="00613AD1" w:rsidRDefault="00613AD1" w:rsidP="00A36F81">
            <w:pPr>
              <w:jc w:val="center"/>
            </w:pPr>
          </w:p>
        </w:tc>
        <w:tc>
          <w:tcPr>
            <w:tcW w:w="2336" w:type="dxa"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loop(</w:t>
            </w:r>
            <w:proofErr w:type="spellStart"/>
            <w:r>
              <w:t>True|false</w:t>
            </w:r>
            <w:proofErr w:type="spellEnd"/>
            <w:r>
              <w:t>)</w:t>
            </w:r>
          </w:p>
        </w:tc>
        <w:tc>
          <w:tcPr>
            <w:tcW w:w="2146" w:type="dxa"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2722" w:type="dxa"/>
            <w:vMerge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AD1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vAlign w:val="center"/>
          </w:tcPr>
          <w:p w:rsidR="00613AD1" w:rsidRPr="003964A2" w:rsidRDefault="00613AD1" w:rsidP="00A36F81">
            <w:pPr>
              <w:jc w:val="center"/>
              <w:rPr>
                <w:b w:val="0"/>
              </w:rPr>
            </w:pPr>
            <w:r>
              <w:rPr>
                <w:b w:val="0"/>
              </w:rPr>
              <w:t>image</w:t>
            </w:r>
          </w:p>
        </w:tc>
        <w:tc>
          <w:tcPr>
            <w:tcW w:w="2336" w:type="dxa"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urlname</w:t>
            </w:r>
            <w:proofErr w:type="spellEnd"/>
            <w:r>
              <w:t>(string)</w:t>
            </w:r>
          </w:p>
        </w:tc>
        <w:tc>
          <w:tcPr>
            <w:tcW w:w="2146" w:type="dxa"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2722" w:type="dxa"/>
            <w:vMerge w:val="restart"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AD1" w:rsidTr="00A36F8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vAlign w:val="center"/>
          </w:tcPr>
          <w:p w:rsidR="00613AD1" w:rsidRDefault="00613AD1" w:rsidP="00A36F81">
            <w:pPr>
              <w:jc w:val="center"/>
            </w:pPr>
          </w:p>
        </w:tc>
        <w:tc>
          <w:tcPr>
            <w:tcW w:w="2336" w:type="dxa"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xstart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146" w:type="dxa"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2722" w:type="dxa"/>
            <w:vMerge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AD1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vAlign w:val="center"/>
          </w:tcPr>
          <w:p w:rsidR="00613AD1" w:rsidRDefault="00613AD1" w:rsidP="00A36F81">
            <w:pPr>
              <w:jc w:val="center"/>
            </w:pPr>
          </w:p>
        </w:tc>
        <w:tc>
          <w:tcPr>
            <w:tcW w:w="2336" w:type="dxa"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ystart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146" w:type="dxa"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2722" w:type="dxa"/>
            <w:vMerge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AD1" w:rsidTr="00A36F8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vAlign w:val="center"/>
          </w:tcPr>
          <w:p w:rsidR="00613AD1" w:rsidRDefault="00613AD1" w:rsidP="00A36F81">
            <w:pPr>
              <w:jc w:val="center"/>
            </w:pPr>
          </w:p>
        </w:tc>
        <w:tc>
          <w:tcPr>
            <w:tcW w:w="2336" w:type="dxa"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width(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146" w:type="dxa"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2722" w:type="dxa"/>
            <w:vMerge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AD1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vAlign w:val="center"/>
          </w:tcPr>
          <w:p w:rsidR="00613AD1" w:rsidRDefault="00613AD1" w:rsidP="00A36F81">
            <w:pPr>
              <w:jc w:val="center"/>
            </w:pPr>
          </w:p>
        </w:tc>
        <w:tc>
          <w:tcPr>
            <w:tcW w:w="2336" w:type="dxa"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height(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146" w:type="dxa"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2722" w:type="dxa"/>
            <w:vMerge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AD1" w:rsidTr="00A36F8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vAlign w:val="center"/>
          </w:tcPr>
          <w:p w:rsidR="00613AD1" w:rsidRDefault="00613AD1" w:rsidP="00A36F81">
            <w:pPr>
              <w:jc w:val="center"/>
            </w:pPr>
          </w:p>
        </w:tc>
        <w:tc>
          <w:tcPr>
            <w:tcW w:w="2336" w:type="dxa"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starttime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146" w:type="dxa"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2722" w:type="dxa"/>
            <w:vMerge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AD1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vAlign w:val="center"/>
          </w:tcPr>
          <w:p w:rsidR="00613AD1" w:rsidRDefault="00613AD1" w:rsidP="00A36F81">
            <w:pPr>
              <w:jc w:val="center"/>
            </w:pPr>
          </w:p>
        </w:tc>
        <w:tc>
          <w:tcPr>
            <w:tcW w:w="2336" w:type="dxa"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endtime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146" w:type="dxa"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2722" w:type="dxa"/>
            <w:vMerge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AD1" w:rsidTr="004D018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vAlign w:val="center"/>
          </w:tcPr>
          <w:p w:rsidR="00613AD1" w:rsidRDefault="00613AD1" w:rsidP="00A36F81">
            <w:pPr>
              <w:jc w:val="center"/>
            </w:pPr>
          </w:p>
        </w:tc>
        <w:tc>
          <w:tcPr>
            <w:tcW w:w="2336" w:type="dxa"/>
          </w:tcPr>
          <w:p w:rsidR="00613AD1" w:rsidRDefault="00EA1A31" w:rsidP="00796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613AD1">
              <w:t>ayer(</w:t>
            </w:r>
            <w:proofErr w:type="spellStart"/>
            <w:r w:rsidR="00613AD1">
              <w:t>Int</w:t>
            </w:r>
            <w:proofErr w:type="spellEnd"/>
            <w:r w:rsidR="00613AD1">
              <w:t>)</w:t>
            </w:r>
          </w:p>
        </w:tc>
        <w:tc>
          <w:tcPr>
            <w:tcW w:w="2146" w:type="dxa"/>
          </w:tcPr>
          <w:p w:rsidR="00613AD1" w:rsidRDefault="00613AD1" w:rsidP="00796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2722" w:type="dxa"/>
            <w:vMerge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AD1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vAlign w:val="center"/>
          </w:tcPr>
          <w:p w:rsidR="00613AD1" w:rsidRDefault="00613AD1" w:rsidP="00A36F81">
            <w:pPr>
              <w:jc w:val="center"/>
              <w:rPr>
                <w:b w:val="0"/>
              </w:rPr>
            </w:pPr>
            <w:r>
              <w:rPr>
                <w:b w:val="0"/>
              </w:rPr>
              <w:t>midi</w:t>
            </w:r>
          </w:p>
        </w:tc>
        <w:tc>
          <w:tcPr>
            <w:tcW w:w="2336" w:type="dxa"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urlname</w:t>
            </w:r>
            <w:proofErr w:type="spellEnd"/>
            <w:r>
              <w:t>(string)</w:t>
            </w:r>
          </w:p>
        </w:tc>
        <w:tc>
          <w:tcPr>
            <w:tcW w:w="2146" w:type="dxa"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2722" w:type="dxa"/>
            <w:vMerge w:val="restart"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AD1" w:rsidTr="00A36F81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vAlign w:val="center"/>
          </w:tcPr>
          <w:p w:rsidR="00613AD1" w:rsidRDefault="00613AD1" w:rsidP="00A36F81">
            <w:pPr>
              <w:jc w:val="center"/>
            </w:pPr>
          </w:p>
        </w:tc>
        <w:tc>
          <w:tcPr>
            <w:tcW w:w="2336" w:type="dxa"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starttime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146" w:type="dxa"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2722" w:type="dxa"/>
            <w:vMerge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AD1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  <w:vAlign w:val="center"/>
          </w:tcPr>
          <w:p w:rsidR="00613AD1" w:rsidRDefault="00613AD1" w:rsidP="00A36F81">
            <w:pPr>
              <w:jc w:val="center"/>
            </w:pPr>
          </w:p>
        </w:tc>
        <w:tc>
          <w:tcPr>
            <w:tcW w:w="2336" w:type="dxa"/>
            <w:vAlign w:val="center"/>
          </w:tcPr>
          <w:p w:rsidR="00613AD1" w:rsidRDefault="00EA1A3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loop(</w:t>
            </w:r>
            <w:proofErr w:type="spellStart"/>
            <w:r>
              <w:t>t</w:t>
            </w:r>
            <w:r w:rsidR="00613AD1">
              <w:t>rue|false</w:t>
            </w:r>
            <w:proofErr w:type="spellEnd"/>
            <w:r w:rsidR="00613AD1">
              <w:t>)</w:t>
            </w:r>
          </w:p>
        </w:tc>
        <w:tc>
          <w:tcPr>
            <w:tcW w:w="2146" w:type="dxa"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2722" w:type="dxa"/>
            <w:vMerge/>
            <w:vAlign w:val="center"/>
          </w:tcPr>
          <w:p w:rsidR="00613AD1" w:rsidRDefault="00613AD1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AD1" w:rsidTr="00A36F81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 w:val="restart"/>
            <w:vAlign w:val="center"/>
          </w:tcPr>
          <w:p w:rsidR="00613AD1" w:rsidRDefault="00613AD1" w:rsidP="00A36F81">
            <w:pPr>
              <w:jc w:val="center"/>
              <w:rPr>
                <w:b w:val="0"/>
              </w:rPr>
            </w:pPr>
            <w:r>
              <w:rPr>
                <w:b w:val="0"/>
              </w:rPr>
              <w:t>video</w:t>
            </w:r>
          </w:p>
        </w:tc>
        <w:tc>
          <w:tcPr>
            <w:tcW w:w="2336" w:type="dxa"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urlname</w:t>
            </w:r>
            <w:proofErr w:type="spellEnd"/>
            <w:r>
              <w:t>(String)</w:t>
            </w:r>
          </w:p>
        </w:tc>
        <w:tc>
          <w:tcPr>
            <w:tcW w:w="2146" w:type="dxa"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2722" w:type="dxa"/>
            <w:vMerge w:val="restart"/>
            <w:vAlign w:val="center"/>
          </w:tcPr>
          <w:p w:rsidR="00613AD1" w:rsidRDefault="00613AD1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AD1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</w:tcPr>
          <w:p w:rsidR="00613AD1" w:rsidRDefault="00613AD1" w:rsidP="00C02E13">
            <w:pPr>
              <w:jc w:val="center"/>
            </w:pPr>
          </w:p>
        </w:tc>
        <w:tc>
          <w:tcPr>
            <w:tcW w:w="2336" w:type="dxa"/>
          </w:tcPr>
          <w:p w:rsidR="00613AD1" w:rsidRDefault="00613AD1" w:rsidP="00C0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starttime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146" w:type="dxa"/>
          </w:tcPr>
          <w:p w:rsidR="00613AD1" w:rsidRDefault="00613AD1" w:rsidP="00C0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2722" w:type="dxa"/>
            <w:vMerge/>
          </w:tcPr>
          <w:p w:rsidR="00613AD1" w:rsidRDefault="00613AD1" w:rsidP="00300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AD1" w:rsidTr="00A36F8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</w:tcPr>
          <w:p w:rsidR="00613AD1" w:rsidRDefault="00613AD1" w:rsidP="00C02E13">
            <w:pPr>
              <w:jc w:val="center"/>
            </w:pPr>
          </w:p>
        </w:tc>
        <w:tc>
          <w:tcPr>
            <w:tcW w:w="2336" w:type="dxa"/>
          </w:tcPr>
          <w:p w:rsidR="00613AD1" w:rsidRDefault="00613AD1" w:rsidP="00EA1A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loop(</w:t>
            </w:r>
            <w:proofErr w:type="spellStart"/>
            <w:r w:rsidR="00EA1A31">
              <w:t>t</w:t>
            </w:r>
            <w:r>
              <w:t>rue|false</w:t>
            </w:r>
            <w:proofErr w:type="spellEnd"/>
            <w:r>
              <w:t>)</w:t>
            </w:r>
          </w:p>
        </w:tc>
        <w:tc>
          <w:tcPr>
            <w:tcW w:w="2146" w:type="dxa"/>
          </w:tcPr>
          <w:p w:rsidR="00613AD1" w:rsidRDefault="00613AD1" w:rsidP="00C02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2722" w:type="dxa"/>
            <w:vMerge/>
          </w:tcPr>
          <w:p w:rsidR="00613AD1" w:rsidRDefault="00613AD1" w:rsidP="0030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AD1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</w:tcPr>
          <w:p w:rsidR="00613AD1" w:rsidRDefault="00613AD1" w:rsidP="00C02E13">
            <w:pPr>
              <w:jc w:val="center"/>
            </w:pPr>
          </w:p>
        </w:tc>
        <w:tc>
          <w:tcPr>
            <w:tcW w:w="2336" w:type="dxa"/>
          </w:tcPr>
          <w:p w:rsidR="00613AD1" w:rsidRDefault="00613AD1" w:rsidP="00C0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xstart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146" w:type="dxa"/>
          </w:tcPr>
          <w:p w:rsidR="00613AD1" w:rsidRDefault="00613AD1" w:rsidP="00C0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2722" w:type="dxa"/>
            <w:vMerge/>
          </w:tcPr>
          <w:p w:rsidR="00613AD1" w:rsidRDefault="00613AD1" w:rsidP="00300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AD1" w:rsidTr="00A36F8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</w:tcPr>
          <w:p w:rsidR="00613AD1" w:rsidRDefault="00613AD1" w:rsidP="00C02E13">
            <w:pPr>
              <w:jc w:val="center"/>
            </w:pPr>
          </w:p>
        </w:tc>
        <w:tc>
          <w:tcPr>
            <w:tcW w:w="2336" w:type="dxa"/>
          </w:tcPr>
          <w:p w:rsidR="00613AD1" w:rsidRDefault="00613AD1" w:rsidP="00C02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ystart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146" w:type="dxa"/>
          </w:tcPr>
          <w:p w:rsidR="00613AD1" w:rsidRDefault="00613AD1" w:rsidP="00C02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2722" w:type="dxa"/>
            <w:vMerge/>
          </w:tcPr>
          <w:p w:rsidR="00613AD1" w:rsidRDefault="00613AD1" w:rsidP="0030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AD1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Merge/>
          </w:tcPr>
          <w:p w:rsidR="00613AD1" w:rsidRDefault="00613AD1" w:rsidP="00C02E13">
            <w:pPr>
              <w:jc w:val="center"/>
            </w:pPr>
          </w:p>
        </w:tc>
        <w:tc>
          <w:tcPr>
            <w:tcW w:w="2336" w:type="dxa"/>
          </w:tcPr>
          <w:p w:rsidR="00613AD1" w:rsidRDefault="00EA1A31" w:rsidP="00C0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613AD1">
              <w:t>ayer(</w:t>
            </w:r>
            <w:proofErr w:type="spellStart"/>
            <w:r w:rsidR="00613AD1">
              <w:t>Int</w:t>
            </w:r>
            <w:proofErr w:type="spellEnd"/>
            <w:r w:rsidR="00613AD1">
              <w:t>)</w:t>
            </w:r>
          </w:p>
        </w:tc>
        <w:tc>
          <w:tcPr>
            <w:tcW w:w="2146" w:type="dxa"/>
          </w:tcPr>
          <w:p w:rsidR="00613AD1" w:rsidRDefault="00613AD1" w:rsidP="00C0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2722" w:type="dxa"/>
            <w:vMerge/>
          </w:tcPr>
          <w:p w:rsidR="00613AD1" w:rsidRDefault="00613AD1" w:rsidP="00300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17B9C" w:rsidRDefault="00217B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B2115" w:rsidRDefault="00D23EA6" w:rsidP="00676635">
      <w:pPr>
        <w:pStyle w:val="Heading2"/>
      </w:pPr>
      <w:r>
        <w:t>&lt;</w:t>
      </w:r>
      <w:proofErr w:type="gramStart"/>
      <w:r w:rsidR="00956BA1">
        <w:t>t</w:t>
      </w:r>
      <w:r w:rsidR="00676635">
        <w:t>ext</w:t>
      </w:r>
      <w:proofErr w:type="gramEnd"/>
      <w:r>
        <w:t>&gt;</w:t>
      </w:r>
      <w:r w:rsidR="00676635">
        <w:t xml:space="preserve"> Sub Elements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23EA6" w:rsidTr="00A3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D23EA6" w:rsidRDefault="00D23EA6" w:rsidP="003007F3">
            <w:pPr>
              <w:jc w:val="center"/>
            </w:pPr>
            <w:r>
              <w:t>Element Name</w:t>
            </w:r>
          </w:p>
        </w:tc>
        <w:tc>
          <w:tcPr>
            <w:tcW w:w="3081" w:type="dxa"/>
          </w:tcPr>
          <w:p w:rsidR="00D23EA6" w:rsidRDefault="00D23EA6" w:rsidP="00300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081" w:type="dxa"/>
          </w:tcPr>
          <w:p w:rsidR="00D23EA6" w:rsidRDefault="00D23EA6" w:rsidP="00300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D23EA6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D23EA6" w:rsidRPr="00896F29" w:rsidRDefault="00D23EA6" w:rsidP="003007F3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proofErr w:type="spellEnd"/>
          </w:p>
        </w:tc>
        <w:tc>
          <w:tcPr>
            <w:tcW w:w="3081" w:type="dxa"/>
          </w:tcPr>
          <w:p w:rsidR="00D23EA6" w:rsidRDefault="00D23EA6" w:rsidP="00300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italics</w:t>
            </w:r>
          </w:p>
        </w:tc>
        <w:tc>
          <w:tcPr>
            <w:tcW w:w="3081" w:type="dxa"/>
          </w:tcPr>
          <w:p w:rsidR="00D23EA6" w:rsidRDefault="00D23EA6" w:rsidP="00300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D23EA6" w:rsidTr="00A3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D23EA6" w:rsidRPr="00896F29" w:rsidRDefault="00D23EA6" w:rsidP="003007F3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 b</w:t>
            </w:r>
          </w:p>
        </w:tc>
        <w:tc>
          <w:tcPr>
            <w:tcW w:w="3081" w:type="dxa"/>
          </w:tcPr>
          <w:p w:rsidR="00D23EA6" w:rsidRDefault="00D23EA6" w:rsidP="0030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bold</w:t>
            </w:r>
          </w:p>
        </w:tc>
        <w:tc>
          <w:tcPr>
            <w:tcW w:w="3081" w:type="dxa"/>
          </w:tcPr>
          <w:p w:rsidR="00D23EA6" w:rsidRDefault="00D23EA6" w:rsidP="0030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:rsidR="00676635" w:rsidRPr="00676635" w:rsidRDefault="00676635" w:rsidP="00EA1A31">
      <w:pPr>
        <w:pStyle w:val="Heading3"/>
      </w:pPr>
    </w:p>
    <w:p w:rsidR="00D23EA6" w:rsidRDefault="00D23EA6" w:rsidP="00EA1A31">
      <w:pPr>
        <w:pStyle w:val="Heading3"/>
      </w:pPr>
      <w:r>
        <w:t xml:space="preserve">Example </w:t>
      </w:r>
    </w:p>
    <w:p w:rsidR="00EA1A31" w:rsidRPr="00EA1A31" w:rsidRDefault="00EA1A31" w:rsidP="00EA1A31"/>
    <w:p w:rsidR="00956BA1" w:rsidRDefault="00D23EA6" w:rsidP="00EA1A31">
      <w:pPr>
        <w:pStyle w:val="Code"/>
      </w:pPr>
      <w:r>
        <w:t xml:space="preserve">&lt;Text </w:t>
      </w:r>
      <w:r w:rsidR="00956BA1">
        <w:t xml:space="preserve">font="Times-Roman" </w:t>
      </w:r>
      <w:proofErr w:type="spellStart"/>
      <w:r w:rsidR="00956BA1">
        <w:t>fontsize</w:t>
      </w:r>
      <w:proofErr w:type="spellEnd"/>
      <w:r w:rsidR="00956BA1">
        <w:t>="12</w:t>
      </w:r>
      <w:r w:rsidR="00BB6157">
        <w:t xml:space="preserve">pt" </w:t>
      </w:r>
      <w:proofErr w:type="spellStart"/>
      <w:r w:rsidR="00BB6157">
        <w:t>fontcolor</w:t>
      </w:r>
      <w:proofErr w:type="spellEnd"/>
      <w:r w:rsidR="00BB6157">
        <w:t>="#</w:t>
      </w:r>
      <w:proofErr w:type="spellStart"/>
      <w:r w:rsidR="00BB6157">
        <w:t>fff</w:t>
      </w:r>
      <w:r w:rsidR="00EA1A31">
        <w:t>ff</w:t>
      </w:r>
      <w:proofErr w:type="spellEnd"/>
      <w:r w:rsidR="00EA1A31">
        <w:t xml:space="preserve">" </w:t>
      </w:r>
      <w:proofErr w:type="spellStart"/>
      <w:r w:rsidR="00956BA1" w:rsidRPr="00956BA1">
        <w:t>xstart</w:t>
      </w:r>
      <w:proofErr w:type="spellEnd"/>
      <w:r w:rsidR="00956BA1" w:rsidRPr="00956BA1">
        <w:t xml:space="preserve">="60" </w:t>
      </w:r>
      <w:proofErr w:type="spellStart"/>
      <w:r w:rsidR="00956BA1" w:rsidRPr="00956BA1">
        <w:t>ystart</w:t>
      </w:r>
      <w:proofErr w:type="spellEnd"/>
      <w:r w:rsidR="00956BA1" w:rsidRPr="00956BA1">
        <w:t xml:space="preserve">="20" </w:t>
      </w:r>
      <w:proofErr w:type="spellStart"/>
      <w:r w:rsidR="00956BA1" w:rsidRPr="00956BA1">
        <w:t>starttime</w:t>
      </w:r>
      <w:proofErr w:type="spellEnd"/>
      <w:r w:rsidR="00956BA1" w:rsidRPr="00956BA1">
        <w:t xml:space="preserve">="2" </w:t>
      </w:r>
      <w:proofErr w:type="spellStart"/>
      <w:r w:rsidR="00956BA1" w:rsidRPr="00956BA1">
        <w:t>endtime</w:t>
      </w:r>
      <w:proofErr w:type="spellEnd"/>
      <w:r w:rsidR="00956BA1" w:rsidRPr="00956BA1">
        <w:t>="10"</w:t>
      </w:r>
      <w:r w:rsidR="00956BA1">
        <w:t>&gt;</w:t>
      </w:r>
    </w:p>
    <w:p w:rsidR="00D23EA6" w:rsidRDefault="00D23EA6" w:rsidP="00EA1A31">
      <w:pPr>
        <w:pStyle w:val="Code"/>
      </w:pPr>
      <w:r>
        <w:tab/>
        <w:t>&lt;b&gt;Hello&lt;</w:t>
      </w:r>
      <w:proofErr w:type="spellStart"/>
      <w:r w:rsidR="00BB6157">
        <w:t>i</w:t>
      </w:r>
      <w:proofErr w:type="spellEnd"/>
      <w:r w:rsidR="00BB6157">
        <w:t>&gt;World</w:t>
      </w:r>
      <w:proofErr w:type="gramStart"/>
      <w:r w:rsidR="00BB6157">
        <w:t>!&lt;</w:t>
      </w:r>
      <w:proofErr w:type="gramEnd"/>
      <w:r w:rsidR="00BB6157">
        <w:t>/</w:t>
      </w:r>
      <w:proofErr w:type="spellStart"/>
      <w:r w:rsidR="00BB6157">
        <w:t>i</w:t>
      </w:r>
      <w:proofErr w:type="spellEnd"/>
      <w:r>
        <w:t>&gt;</w:t>
      </w:r>
      <w:r w:rsidR="00BB6157">
        <w:t>&lt;/b&gt;</w:t>
      </w:r>
    </w:p>
    <w:p w:rsidR="00217B9C" w:rsidRDefault="00D23EA6" w:rsidP="00EA1A31">
      <w:pPr>
        <w:pStyle w:val="Code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&lt;/Text&gt;</w:t>
      </w:r>
    </w:p>
    <w:p w:rsidR="00D23EA6" w:rsidRDefault="00D23EA6" w:rsidP="00D23EA6">
      <w:pPr>
        <w:pStyle w:val="Heading2"/>
      </w:pPr>
      <w:r>
        <w:t>&lt;</w:t>
      </w:r>
      <w:proofErr w:type="gramStart"/>
      <w:r w:rsidR="00956BA1">
        <w:t>shape</w:t>
      </w:r>
      <w:proofErr w:type="gramEnd"/>
      <w:r>
        <w:t>&gt;</w:t>
      </w:r>
      <w:r w:rsidR="00956BA1">
        <w:t xml:space="preserve"> Sub Elements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080"/>
        <w:gridCol w:w="3089"/>
        <w:gridCol w:w="3073"/>
      </w:tblGrid>
      <w:tr w:rsidR="00C02E13" w:rsidTr="00A3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C02E13" w:rsidRDefault="00C02E13" w:rsidP="00A36F81">
            <w:pPr>
              <w:jc w:val="center"/>
            </w:pPr>
            <w:r>
              <w:t>Element Name</w:t>
            </w:r>
          </w:p>
        </w:tc>
        <w:tc>
          <w:tcPr>
            <w:tcW w:w="3089" w:type="dxa"/>
            <w:vAlign w:val="center"/>
          </w:tcPr>
          <w:p w:rsidR="00C02E13" w:rsidRDefault="00C02E13" w:rsidP="00A36F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Attributes(type)</w:t>
            </w:r>
          </w:p>
        </w:tc>
        <w:tc>
          <w:tcPr>
            <w:tcW w:w="3073" w:type="dxa"/>
            <w:vAlign w:val="center"/>
          </w:tcPr>
          <w:p w:rsidR="00C02E13" w:rsidRDefault="008115DC" w:rsidP="00A36F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or</w:t>
            </w:r>
            <w:r w:rsidR="00C02E13">
              <w:t xml:space="preserve"> Implied</w:t>
            </w:r>
          </w:p>
        </w:tc>
      </w:tr>
      <w:tr w:rsidR="00C02E13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  <w:vAlign w:val="center"/>
          </w:tcPr>
          <w:p w:rsidR="00C02E13" w:rsidRPr="00D23EA6" w:rsidRDefault="00C02E13" w:rsidP="00A36F81">
            <w:pPr>
              <w:jc w:val="center"/>
              <w:rPr>
                <w:b w:val="0"/>
              </w:rPr>
            </w:pPr>
            <w:r>
              <w:rPr>
                <w:b w:val="0"/>
              </w:rPr>
              <w:t>shading</w:t>
            </w:r>
          </w:p>
        </w:tc>
        <w:tc>
          <w:tcPr>
            <w:tcW w:w="3089" w:type="dxa"/>
            <w:vAlign w:val="center"/>
          </w:tcPr>
          <w:p w:rsidR="00C02E13" w:rsidRDefault="00C02E13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x1(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3073" w:type="dxa"/>
            <w:vAlign w:val="center"/>
          </w:tcPr>
          <w:p w:rsidR="00C02E13" w:rsidRDefault="00C02E13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C02E13" w:rsidTr="00A36F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  <w:vAlign w:val="center"/>
          </w:tcPr>
          <w:p w:rsidR="00C02E13" w:rsidRDefault="00C02E13" w:rsidP="00A36F81">
            <w:pPr>
              <w:jc w:val="center"/>
            </w:pPr>
          </w:p>
        </w:tc>
        <w:tc>
          <w:tcPr>
            <w:tcW w:w="3089" w:type="dxa"/>
            <w:vAlign w:val="center"/>
          </w:tcPr>
          <w:p w:rsidR="00C02E13" w:rsidRDefault="00C02E13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y1(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3073" w:type="dxa"/>
            <w:vAlign w:val="center"/>
          </w:tcPr>
          <w:p w:rsidR="00C02E13" w:rsidRDefault="00C02E13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C02E13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  <w:vAlign w:val="center"/>
          </w:tcPr>
          <w:p w:rsidR="00C02E13" w:rsidRDefault="00C02E13" w:rsidP="00A36F81">
            <w:pPr>
              <w:jc w:val="center"/>
            </w:pPr>
          </w:p>
        </w:tc>
        <w:tc>
          <w:tcPr>
            <w:tcW w:w="3089" w:type="dxa"/>
            <w:vAlign w:val="center"/>
          </w:tcPr>
          <w:p w:rsidR="00C02E13" w:rsidRDefault="00C02E13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color1(</w:t>
            </w:r>
            <w:r w:rsidR="00BB6157">
              <w:t>String</w:t>
            </w:r>
            <w:r>
              <w:t>)</w:t>
            </w:r>
          </w:p>
        </w:tc>
        <w:tc>
          <w:tcPr>
            <w:tcW w:w="3073" w:type="dxa"/>
            <w:vAlign w:val="center"/>
          </w:tcPr>
          <w:p w:rsidR="00C02E13" w:rsidRDefault="00C02E13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C02E13" w:rsidTr="00A36F8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  <w:vAlign w:val="center"/>
          </w:tcPr>
          <w:p w:rsidR="00C02E13" w:rsidRDefault="00C02E13" w:rsidP="00A36F81">
            <w:pPr>
              <w:jc w:val="center"/>
            </w:pPr>
          </w:p>
        </w:tc>
        <w:tc>
          <w:tcPr>
            <w:tcW w:w="3089" w:type="dxa"/>
            <w:vAlign w:val="center"/>
          </w:tcPr>
          <w:p w:rsidR="00C02E13" w:rsidRDefault="00C02E13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x2(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3073" w:type="dxa"/>
            <w:vAlign w:val="center"/>
          </w:tcPr>
          <w:p w:rsidR="00C02E13" w:rsidRDefault="00C02E13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C02E13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  <w:vAlign w:val="center"/>
          </w:tcPr>
          <w:p w:rsidR="00C02E13" w:rsidRDefault="00C02E13" w:rsidP="00A36F81">
            <w:pPr>
              <w:jc w:val="center"/>
            </w:pPr>
          </w:p>
        </w:tc>
        <w:tc>
          <w:tcPr>
            <w:tcW w:w="3089" w:type="dxa"/>
            <w:vAlign w:val="center"/>
          </w:tcPr>
          <w:p w:rsidR="00C02E13" w:rsidRDefault="00C02E13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y2(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3073" w:type="dxa"/>
            <w:vAlign w:val="center"/>
          </w:tcPr>
          <w:p w:rsidR="00C02E13" w:rsidRDefault="00C02E13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C02E13" w:rsidTr="00A36F8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  <w:vAlign w:val="center"/>
          </w:tcPr>
          <w:p w:rsidR="00C02E13" w:rsidRDefault="00C02E13" w:rsidP="00A36F81">
            <w:pPr>
              <w:jc w:val="center"/>
            </w:pPr>
          </w:p>
        </w:tc>
        <w:tc>
          <w:tcPr>
            <w:tcW w:w="3089" w:type="dxa"/>
            <w:vAlign w:val="center"/>
          </w:tcPr>
          <w:p w:rsidR="00C02E13" w:rsidRDefault="00C02E13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color2(</w:t>
            </w:r>
            <w:r w:rsidR="00BB6157">
              <w:t>String</w:t>
            </w:r>
            <w:r>
              <w:t>)</w:t>
            </w:r>
          </w:p>
        </w:tc>
        <w:tc>
          <w:tcPr>
            <w:tcW w:w="3073" w:type="dxa"/>
            <w:vAlign w:val="center"/>
          </w:tcPr>
          <w:p w:rsidR="00C02E13" w:rsidRDefault="00C02E13" w:rsidP="00A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C02E13" w:rsidTr="00A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  <w:vAlign w:val="center"/>
          </w:tcPr>
          <w:p w:rsidR="00C02E13" w:rsidRDefault="00C02E13" w:rsidP="00A36F81">
            <w:pPr>
              <w:jc w:val="center"/>
            </w:pPr>
          </w:p>
        </w:tc>
        <w:tc>
          <w:tcPr>
            <w:tcW w:w="3089" w:type="dxa"/>
            <w:vAlign w:val="center"/>
          </w:tcPr>
          <w:p w:rsidR="00C02E13" w:rsidRDefault="00C02E13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cyclic(</w:t>
            </w:r>
            <w:proofErr w:type="spellStart"/>
            <w:r w:rsidR="00BB6157">
              <w:t>true|false</w:t>
            </w:r>
            <w:proofErr w:type="spellEnd"/>
            <w:r>
              <w:t>)</w:t>
            </w:r>
          </w:p>
        </w:tc>
        <w:tc>
          <w:tcPr>
            <w:tcW w:w="3073" w:type="dxa"/>
            <w:vAlign w:val="center"/>
          </w:tcPr>
          <w:p w:rsidR="00C02E13" w:rsidRDefault="00C02E13" w:rsidP="00A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</w:tr>
    </w:tbl>
    <w:p w:rsidR="00C02E13" w:rsidRDefault="00C02E13" w:rsidP="007F3F9D">
      <w:pPr>
        <w:pStyle w:val="NoSpacing"/>
      </w:pPr>
    </w:p>
    <w:p w:rsidR="00D23EA6" w:rsidRDefault="007F3F9D" w:rsidP="00C02E13">
      <w:pPr>
        <w:pStyle w:val="Heading2"/>
      </w:pPr>
      <w:r>
        <w:t>Example</w:t>
      </w:r>
    </w:p>
    <w:p w:rsidR="0028788B" w:rsidRDefault="00D87C0F" w:rsidP="00EA1A31">
      <w:pPr>
        <w:pStyle w:val="Code"/>
      </w:pPr>
      <w:r w:rsidRPr="00D87C0F">
        <w:t>&lt;shading x1="85" y1="45" color1="#</w:t>
      </w:r>
      <w:proofErr w:type="spellStart"/>
      <w:r w:rsidRPr="00D87C0F">
        <w:t>ffffff</w:t>
      </w:r>
      <w:proofErr w:type="spellEnd"/>
      <w:r w:rsidRPr="00D87C0F">
        <w:t>" x2="160" y2="80" color2="#000000" cyclic="true"/&gt;</w:t>
      </w:r>
    </w:p>
    <w:p w:rsidR="0028788B" w:rsidRDefault="00956BA1" w:rsidP="0028788B">
      <w:pPr>
        <w:pStyle w:val="Heading1"/>
      </w:pPr>
      <w:r>
        <w:t>X</w:t>
      </w:r>
      <w:r w:rsidR="0028788B">
        <w:t xml:space="preserve">ML Schema </w:t>
      </w:r>
    </w:p>
    <w:p w:rsidR="00E560F7" w:rsidRDefault="00E560F7" w:rsidP="00EA1A3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 xml:space="preserve">The XML Schema </w:t>
      </w:r>
      <w:r w:rsidR="00EA1A31">
        <w:t>is available in the document MMPE_Schema.xsd</w:t>
      </w:r>
    </w:p>
    <w:p w:rsidR="00E560F7" w:rsidRDefault="003B2DDF" w:rsidP="003B2DDF">
      <w:pPr>
        <w:pStyle w:val="Heading1"/>
        <w:rPr>
          <w:rFonts w:eastAsia="Times New Roman"/>
        </w:rPr>
      </w:pPr>
      <w:r>
        <w:rPr>
          <w:rFonts w:eastAsia="Times New Roman"/>
        </w:rPr>
        <w:t>Document Type Definition</w:t>
      </w:r>
    </w:p>
    <w:p w:rsidR="003B2DDF" w:rsidRDefault="003B2DDF" w:rsidP="00CD04A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eastAsia="Times New Roman"/>
        </w:rPr>
        <w:t xml:space="preserve">The Document Type Definition is available </w:t>
      </w:r>
      <w:r w:rsidR="00CD04AD">
        <w:rPr>
          <w:rFonts w:eastAsia="Times New Roman"/>
        </w:rPr>
        <w:t>i</w:t>
      </w:r>
      <w:r w:rsidR="001749F9">
        <w:rPr>
          <w:rFonts w:eastAsia="Times New Roman"/>
        </w:rPr>
        <w:t xml:space="preserve">n the document </w:t>
      </w:r>
      <w:proofErr w:type="spellStart"/>
      <w:r w:rsidR="001749F9">
        <w:rPr>
          <w:rFonts w:eastAsia="Times New Roman"/>
        </w:rPr>
        <w:t>MMPE_Definition.x</w:t>
      </w:r>
      <w:r w:rsidR="00CD04AD">
        <w:rPr>
          <w:rFonts w:eastAsia="Times New Roman"/>
        </w:rPr>
        <w:t>td</w:t>
      </w:r>
      <w:proofErr w:type="spellEnd"/>
    </w:p>
    <w:p w:rsidR="00D87C0F" w:rsidRDefault="001749F9" w:rsidP="001749F9">
      <w:pPr>
        <w:pStyle w:val="Heading1"/>
      </w:pPr>
      <w:r>
        <w:t>Revision History</w:t>
      </w:r>
    </w:p>
    <w:tbl>
      <w:tblPr>
        <w:tblW w:w="9606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3446"/>
      </w:tblGrid>
      <w:tr w:rsidR="001749F9" w:rsidRPr="00D26CE4" w:rsidTr="00067A60">
        <w:tc>
          <w:tcPr>
            <w:tcW w:w="154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4F81BD"/>
          </w:tcPr>
          <w:p w:rsidR="001749F9" w:rsidRPr="001749F9" w:rsidRDefault="001749F9" w:rsidP="00067A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/>
                <w:color w:val="FFFFFF" w:themeColor="background1"/>
                <w:sz w:val="21"/>
                <w:szCs w:val="21"/>
              </w:rPr>
            </w:pPr>
            <w:r w:rsidRPr="001749F9">
              <w:rPr>
                <w:rFonts w:ascii="Calibri-Bold" w:hAnsi="Calibri-Bold" w:cs="Calibri-Bold"/>
                <w:b/>
                <w:color w:val="FFFFFF" w:themeColor="background1"/>
                <w:sz w:val="21"/>
                <w:szCs w:val="21"/>
              </w:rPr>
              <w:t>Version</w:t>
            </w:r>
          </w:p>
        </w:tc>
        <w:tc>
          <w:tcPr>
            <w:tcW w:w="1540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4F81BD"/>
          </w:tcPr>
          <w:p w:rsidR="001749F9" w:rsidRPr="001749F9" w:rsidRDefault="001749F9" w:rsidP="00067A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/>
                <w:color w:val="FFFFFF" w:themeColor="background1"/>
                <w:sz w:val="21"/>
                <w:szCs w:val="21"/>
              </w:rPr>
            </w:pPr>
            <w:r w:rsidRPr="001749F9">
              <w:rPr>
                <w:rFonts w:ascii="Calibri-Bold" w:hAnsi="Calibri-Bold" w:cs="Calibri-Bold"/>
                <w:b/>
                <w:color w:val="FFFFFF" w:themeColor="background1"/>
                <w:sz w:val="21"/>
                <w:szCs w:val="21"/>
              </w:rPr>
              <w:t>Status</w:t>
            </w:r>
          </w:p>
        </w:tc>
        <w:tc>
          <w:tcPr>
            <w:tcW w:w="1540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4F81BD"/>
          </w:tcPr>
          <w:p w:rsidR="001749F9" w:rsidRPr="001749F9" w:rsidRDefault="001749F9" w:rsidP="00067A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/>
                <w:color w:val="FFFFFF" w:themeColor="background1"/>
                <w:sz w:val="21"/>
                <w:szCs w:val="21"/>
              </w:rPr>
            </w:pPr>
            <w:r w:rsidRPr="001749F9">
              <w:rPr>
                <w:rFonts w:ascii="Calibri-Bold" w:hAnsi="Calibri-Bold" w:cs="Calibri-Bold"/>
                <w:b/>
                <w:color w:val="FFFFFF" w:themeColor="background1"/>
                <w:sz w:val="21"/>
                <w:szCs w:val="21"/>
              </w:rPr>
              <w:t>Date</w:t>
            </w:r>
          </w:p>
        </w:tc>
        <w:tc>
          <w:tcPr>
            <w:tcW w:w="1540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4F81BD"/>
          </w:tcPr>
          <w:p w:rsidR="001749F9" w:rsidRPr="001749F9" w:rsidRDefault="001749F9" w:rsidP="00067A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/>
                <w:color w:val="FFFFFF" w:themeColor="background1"/>
                <w:sz w:val="21"/>
                <w:szCs w:val="21"/>
              </w:rPr>
            </w:pPr>
            <w:r w:rsidRPr="001749F9">
              <w:rPr>
                <w:rFonts w:ascii="Calibri-Bold" w:hAnsi="Calibri-Bold" w:cs="Calibri-Bold"/>
                <w:b/>
                <w:color w:val="FFFFFF" w:themeColor="background1"/>
                <w:sz w:val="21"/>
                <w:szCs w:val="21"/>
              </w:rPr>
              <w:t>Edited By</w:t>
            </w:r>
          </w:p>
        </w:tc>
        <w:tc>
          <w:tcPr>
            <w:tcW w:w="3446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1749F9" w:rsidRPr="001749F9" w:rsidRDefault="001749F9" w:rsidP="00067A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-Bold" w:hAnsi="Calibri-Bold" w:cs="Calibri-Bold"/>
                <w:b/>
                <w:color w:val="FFFFFF" w:themeColor="background1"/>
                <w:sz w:val="21"/>
                <w:szCs w:val="21"/>
              </w:rPr>
            </w:pPr>
            <w:r w:rsidRPr="001749F9">
              <w:rPr>
                <w:rFonts w:ascii="Calibri-Bold" w:hAnsi="Calibri-Bold" w:cs="Calibri-Bold"/>
                <w:b/>
                <w:color w:val="FFFFFF" w:themeColor="background1"/>
                <w:sz w:val="21"/>
                <w:szCs w:val="21"/>
              </w:rPr>
              <w:t>Description of change</w:t>
            </w:r>
          </w:p>
        </w:tc>
      </w:tr>
      <w:tr w:rsidR="001749F9" w:rsidRPr="00D26CE4" w:rsidTr="00067A60">
        <w:tc>
          <w:tcPr>
            <w:tcW w:w="1540" w:type="dxa"/>
            <w:shd w:val="clear" w:color="auto" w:fill="D3DFEE"/>
          </w:tcPr>
          <w:p w:rsidR="001749F9" w:rsidRPr="00D26CE4" w:rsidRDefault="001749F9" w:rsidP="00067A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sz w:val="21"/>
                <w:szCs w:val="21"/>
              </w:rPr>
            </w:pPr>
            <w:r>
              <w:rPr>
                <w:rFonts w:ascii="Calibri-Bold" w:hAnsi="Calibri-Bold" w:cs="Calibri-Bold"/>
                <w:sz w:val="21"/>
                <w:szCs w:val="21"/>
              </w:rPr>
              <w:t>0.1</w:t>
            </w:r>
          </w:p>
        </w:tc>
        <w:tc>
          <w:tcPr>
            <w:tcW w:w="1540" w:type="dxa"/>
            <w:shd w:val="clear" w:color="auto" w:fill="D3DFEE"/>
          </w:tcPr>
          <w:p w:rsidR="001749F9" w:rsidRPr="00D26CE4" w:rsidRDefault="001749F9" w:rsidP="00067A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 w:rsidRPr="00D26CE4">
              <w:rPr>
                <w:rFonts w:ascii="Calibri-Bold" w:hAnsi="Calibri-Bold" w:cs="Calibri-Bold"/>
                <w:bCs/>
                <w:sz w:val="21"/>
                <w:szCs w:val="21"/>
              </w:rPr>
              <w:t>Draft</w:t>
            </w:r>
          </w:p>
        </w:tc>
        <w:tc>
          <w:tcPr>
            <w:tcW w:w="1540" w:type="dxa"/>
            <w:shd w:val="clear" w:color="auto" w:fill="D3DFEE"/>
          </w:tcPr>
          <w:p w:rsidR="001749F9" w:rsidRPr="00D26CE4" w:rsidRDefault="001749F9" w:rsidP="0017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03/02/14</w:t>
            </w:r>
          </w:p>
        </w:tc>
        <w:tc>
          <w:tcPr>
            <w:tcW w:w="1540" w:type="dxa"/>
            <w:shd w:val="clear" w:color="auto" w:fill="D3DFEE"/>
          </w:tcPr>
          <w:p w:rsidR="001749F9" w:rsidRPr="00D26CE4" w:rsidRDefault="001749F9" w:rsidP="00067A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 xml:space="preserve">M. </w:t>
            </w:r>
            <w:proofErr w:type="spellStart"/>
            <w:r>
              <w:rPr>
                <w:rFonts w:ascii="Calibri-Bold" w:hAnsi="Calibri-Bold" w:cs="Calibri-Bold"/>
                <w:bCs/>
                <w:sz w:val="21"/>
                <w:szCs w:val="21"/>
              </w:rPr>
              <w:t>Vuong</w:t>
            </w:r>
            <w:proofErr w:type="spellEnd"/>
          </w:p>
        </w:tc>
        <w:tc>
          <w:tcPr>
            <w:tcW w:w="3446" w:type="dxa"/>
            <w:shd w:val="clear" w:color="auto" w:fill="D3DFEE"/>
          </w:tcPr>
          <w:p w:rsidR="001749F9" w:rsidRPr="00D26CE4" w:rsidRDefault="001749F9" w:rsidP="00067A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Initial draft</w:t>
            </w:r>
          </w:p>
        </w:tc>
      </w:tr>
      <w:tr w:rsidR="001749F9" w:rsidRPr="00D26CE4" w:rsidTr="00067A60">
        <w:tc>
          <w:tcPr>
            <w:tcW w:w="1540" w:type="dxa"/>
            <w:shd w:val="clear" w:color="auto" w:fill="D3DFEE"/>
          </w:tcPr>
          <w:p w:rsidR="001749F9" w:rsidRDefault="001749F9" w:rsidP="00067A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sz w:val="21"/>
                <w:szCs w:val="21"/>
              </w:rPr>
            </w:pPr>
            <w:r>
              <w:rPr>
                <w:rFonts w:ascii="Calibri-Bold" w:hAnsi="Calibri-Bold" w:cs="Calibri-Bold"/>
                <w:sz w:val="21"/>
                <w:szCs w:val="21"/>
              </w:rPr>
              <w:t>0.2</w:t>
            </w:r>
          </w:p>
        </w:tc>
        <w:tc>
          <w:tcPr>
            <w:tcW w:w="1540" w:type="dxa"/>
            <w:shd w:val="clear" w:color="auto" w:fill="D3DFEE"/>
          </w:tcPr>
          <w:p w:rsidR="001749F9" w:rsidRPr="00D26CE4" w:rsidRDefault="001749F9" w:rsidP="00067A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Draft</w:t>
            </w:r>
          </w:p>
        </w:tc>
        <w:tc>
          <w:tcPr>
            <w:tcW w:w="1540" w:type="dxa"/>
            <w:shd w:val="clear" w:color="auto" w:fill="D3DFEE"/>
          </w:tcPr>
          <w:p w:rsidR="001749F9" w:rsidRDefault="001749F9" w:rsidP="0017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03/02/14</w:t>
            </w:r>
          </w:p>
        </w:tc>
        <w:tc>
          <w:tcPr>
            <w:tcW w:w="1540" w:type="dxa"/>
            <w:shd w:val="clear" w:color="auto" w:fill="D3DFEE"/>
          </w:tcPr>
          <w:p w:rsidR="001749F9" w:rsidRDefault="001749F9" w:rsidP="00067A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H. Smith-Andrews</w:t>
            </w:r>
          </w:p>
        </w:tc>
        <w:tc>
          <w:tcPr>
            <w:tcW w:w="3446" w:type="dxa"/>
            <w:shd w:val="clear" w:color="auto" w:fill="D3DFEE"/>
          </w:tcPr>
          <w:p w:rsidR="001749F9" w:rsidRDefault="001749F9" w:rsidP="00067A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Modifications to some schema definitions</w:t>
            </w:r>
          </w:p>
        </w:tc>
      </w:tr>
      <w:tr w:rsidR="001749F9" w:rsidRPr="00D26CE4" w:rsidTr="00067A60">
        <w:tc>
          <w:tcPr>
            <w:tcW w:w="1540" w:type="dxa"/>
            <w:shd w:val="clear" w:color="auto" w:fill="D3DFEE"/>
          </w:tcPr>
          <w:p w:rsidR="001749F9" w:rsidRDefault="001749F9" w:rsidP="00067A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sz w:val="21"/>
                <w:szCs w:val="21"/>
              </w:rPr>
            </w:pPr>
            <w:r>
              <w:rPr>
                <w:rFonts w:ascii="Calibri-Bold" w:hAnsi="Calibri-Bold" w:cs="Calibri-Bold"/>
                <w:sz w:val="21"/>
                <w:szCs w:val="21"/>
              </w:rPr>
              <w:t>0.3</w:t>
            </w:r>
          </w:p>
        </w:tc>
        <w:tc>
          <w:tcPr>
            <w:tcW w:w="1540" w:type="dxa"/>
            <w:shd w:val="clear" w:color="auto" w:fill="D3DFEE"/>
          </w:tcPr>
          <w:p w:rsidR="001749F9" w:rsidRDefault="001749F9" w:rsidP="00067A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Draft</w:t>
            </w:r>
          </w:p>
        </w:tc>
        <w:tc>
          <w:tcPr>
            <w:tcW w:w="1540" w:type="dxa"/>
            <w:shd w:val="clear" w:color="auto" w:fill="D3DFEE"/>
          </w:tcPr>
          <w:p w:rsidR="001749F9" w:rsidRDefault="001749F9" w:rsidP="001749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04/02/14</w:t>
            </w:r>
          </w:p>
        </w:tc>
        <w:tc>
          <w:tcPr>
            <w:tcW w:w="1540" w:type="dxa"/>
            <w:shd w:val="clear" w:color="auto" w:fill="D3DFEE"/>
          </w:tcPr>
          <w:p w:rsidR="001749F9" w:rsidRDefault="001749F9" w:rsidP="00067A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S. Nicholson</w:t>
            </w:r>
          </w:p>
        </w:tc>
        <w:tc>
          <w:tcPr>
            <w:tcW w:w="3446" w:type="dxa"/>
            <w:shd w:val="clear" w:color="auto" w:fill="D3DFEE"/>
          </w:tcPr>
          <w:p w:rsidR="001749F9" w:rsidRDefault="001749F9" w:rsidP="00067A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-Bold" w:hAnsi="Calibri-Bold" w:cs="Calibri-Bold"/>
                <w:bCs/>
                <w:sz w:val="21"/>
                <w:szCs w:val="21"/>
              </w:rPr>
            </w:pPr>
            <w:r>
              <w:rPr>
                <w:rFonts w:ascii="Calibri-Bold" w:hAnsi="Calibri-Bold" w:cs="Calibri-Bold"/>
                <w:bCs/>
                <w:sz w:val="21"/>
                <w:szCs w:val="21"/>
              </w:rPr>
              <w:t>Added width and height tags, added schema and DTD</w:t>
            </w:r>
          </w:p>
        </w:tc>
      </w:tr>
    </w:tbl>
    <w:p w:rsidR="001749F9" w:rsidRPr="001749F9" w:rsidRDefault="001749F9" w:rsidP="001749F9"/>
    <w:sectPr w:rsidR="001749F9" w:rsidRPr="001749F9" w:rsidSect="00D50E0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B8E" w:rsidRDefault="00656B8E" w:rsidP="001749F9">
      <w:pPr>
        <w:spacing w:after="0" w:line="240" w:lineRule="auto"/>
      </w:pPr>
      <w:r>
        <w:separator/>
      </w:r>
    </w:p>
  </w:endnote>
  <w:endnote w:type="continuationSeparator" w:id="0">
    <w:p w:rsidR="00656B8E" w:rsidRDefault="00656B8E" w:rsidP="00174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9F9" w:rsidRDefault="001749F9">
    <w:pPr>
      <w:pStyle w:val="Footer"/>
    </w:pPr>
    <w:r>
      <w:t>v0</w:t>
    </w:r>
    <w:r w:rsidR="00665010">
      <w:t>.3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7020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B8E" w:rsidRDefault="00656B8E" w:rsidP="001749F9">
      <w:pPr>
        <w:spacing w:after="0" w:line="240" w:lineRule="auto"/>
      </w:pPr>
      <w:r>
        <w:separator/>
      </w:r>
    </w:p>
  </w:footnote>
  <w:footnote w:type="continuationSeparator" w:id="0">
    <w:p w:rsidR="00656B8E" w:rsidRDefault="00656B8E" w:rsidP="001749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175"/>
    <w:rsid w:val="001749F9"/>
    <w:rsid w:val="001A3A4C"/>
    <w:rsid w:val="00217B9C"/>
    <w:rsid w:val="0028350F"/>
    <w:rsid w:val="0028788B"/>
    <w:rsid w:val="00301A98"/>
    <w:rsid w:val="00365E14"/>
    <w:rsid w:val="003964A2"/>
    <w:rsid w:val="003B2DDF"/>
    <w:rsid w:val="005016DF"/>
    <w:rsid w:val="005A769B"/>
    <w:rsid w:val="00613AD1"/>
    <w:rsid w:val="00654E2D"/>
    <w:rsid w:val="00655C3F"/>
    <w:rsid w:val="00656B8E"/>
    <w:rsid w:val="00665010"/>
    <w:rsid w:val="00676635"/>
    <w:rsid w:val="006E5C7D"/>
    <w:rsid w:val="007B2115"/>
    <w:rsid w:val="007C09E1"/>
    <w:rsid w:val="007F3F9D"/>
    <w:rsid w:val="008115DC"/>
    <w:rsid w:val="00856111"/>
    <w:rsid w:val="0088056B"/>
    <w:rsid w:val="00896F29"/>
    <w:rsid w:val="008B1663"/>
    <w:rsid w:val="008E7EA2"/>
    <w:rsid w:val="008F5C15"/>
    <w:rsid w:val="00925C7E"/>
    <w:rsid w:val="00956BA1"/>
    <w:rsid w:val="0097020E"/>
    <w:rsid w:val="00980CC9"/>
    <w:rsid w:val="009E0674"/>
    <w:rsid w:val="00A36F81"/>
    <w:rsid w:val="00A37903"/>
    <w:rsid w:val="00B04596"/>
    <w:rsid w:val="00BB6157"/>
    <w:rsid w:val="00BC6EFB"/>
    <w:rsid w:val="00C02E13"/>
    <w:rsid w:val="00C3346D"/>
    <w:rsid w:val="00C729B6"/>
    <w:rsid w:val="00CB7964"/>
    <w:rsid w:val="00CD04AD"/>
    <w:rsid w:val="00CE4175"/>
    <w:rsid w:val="00D0594E"/>
    <w:rsid w:val="00D23EA6"/>
    <w:rsid w:val="00D50E0D"/>
    <w:rsid w:val="00D87C0F"/>
    <w:rsid w:val="00DA5960"/>
    <w:rsid w:val="00DA6115"/>
    <w:rsid w:val="00DB6519"/>
    <w:rsid w:val="00E048FC"/>
    <w:rsid w:val="00E44D64"/>
    <w:rsid w:val="00E560F7"/>
    <w:rsid w:val="00EA1A31"/>
    <w:rsid w:val="00EB5655"/>
    <w:rsid w:val="00F0445D"/>
    <w:rsid w:val="00FD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1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6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A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1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41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41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8056B"/>
    <w:pPr>
      <w:spacing w:after="0" w:line="240" w:lineRule="auto"/>
    </w:pPr>
  </w:style>
  <w:style w:type="table" w:styleId="TableGrid">
    <w:name w:val="Table Grid"/>
    <w:basedOn w:val="TableNormal"/>
    <w:uiPriority w:val="59"/>
    <w:rsid w:val="00880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8805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766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5">
    <w:name w:val="Light List Accent 5"/>
    <w:basedOn w:val="TableNormal"/>
    <w:uiPriority w:val="61"/>
    <w:rsid w:val="00E048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E048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87C0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C0F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Code">
    <w:name w:val="Code"/>
    <w:basedOn w:val="Normal"/>
    <w:qFormat/>
    <w:rsid w:val="001A3A4C"/>
    <w:pPr>
      <w:spacing w:after="0" w:line="240" w:lineRule="auto"/>
    </w:pPr>
    <w:rPr>
      <w:rFonts w:ascii="Lucida Console" w:hAnsi="Lucida Console"/>
    </w:rPr>
  </w:style>
  <w:style w:type="character" w:customStyle="1" w:styleId="Heading3Char">
    <w:name w:val="Heading 3 Char"/>
    <w:basedOn w:val="DefaultParagraphFont"/>
    <w:link w:val="Heading3"/>
    <w:uiPriority w:val="9"/>
    <w:rsid w:val="00EA1A3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74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9F9"/>
  </w:style>
  <w:style w:type="paragraph" w:styleId="Footer">
    <w:name w:val="footer"/>
    <w:basedOn w:val="Normal"/>
    <w:link w:val="FooterChar"/>
    <w:uiPriority w:val="99"/>
    <w:unhideWhenUsed/>
    <w:rsid w:val="00174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9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1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6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A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1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41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41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8056B"/>
    <w:pPr>
      <w:spacing w:after="0" w:line="240" w:lineRule="auto"/>
    </w:pPr>
  </w:style>
  <w:style w:type="table" w:styleId="TableGrid">
    <w:name w:val="Table Grid"/>
    <w:basedOn w:val="TableNormal"/>
    <w:uiPriority w:val="59"/>
    <w:rsid w:val="00880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8805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766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5">
    <w:name w:val="Light List Accent 5"/>
    <w:basedOn w:val="TableNormal"/>
    <w:uiPriority w:val="61"/>
    <w:rsid w:val="00E048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E048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87C0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C0F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Code">
    <w:name w:val="Code"/>
    <w:basedOn w:val="Normal"/>
    <w:qFormat/>
    <w:rsid w:val="001A3A4C"/>
    <w:pPr>
      <w:spacing w:after="0" w:line="240" w:lineRule="auto"/>
    </w:pPr>
    <w:rPr>
      <w:rFonts w:ascii="Lucida Console" w:hAnsi="Lucida Console"/>
    </w:rPr>
  </w:style>
  <w:style w:type="character" w:customStyle="1" w:styleId="Heading3Char">
    <w:name w:val="Heading 3 Char"/>
    <w:basedOn w:val="DefaultParagraphFont"/>
    <w:link w:val="Heading3"/>
    <w:uiPriority w:val="9"/>
    <w:rsid w:val="00EA1A3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74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9F9"/>
  </w:style>
  <w:style w:type="paragraph" w:styleId="Footer">
    <w:name w:val="footer"/>
    <w:basedOn w:val="Normal"/>
    <w:link w:val="FooterChar"/>
    <w:uiPriority w:val="99"/>
    <w:unhideWhenUsed/>
    <w:rsid w:val="00174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6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2BDC1A-638F-4004-BC59-3D2D4F71B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991B5207.dotm</Template>
  <TotalTime>0</TotalTime>
  <Pages>4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Juliette Carter</cp:lastModifiedBy>
  <cp:revision>2</cp:revision>
  <dcterms:created xsi:type="dcterms:W3CDTF">2014-02-04T16:03:00Z</dcterms:created>
  <dcterms:modified xsi:type="dcterms:W3CDTF">2014-02-04T16:03:00Z</dcterms:modified>
</cp:coreProperties>
</file>